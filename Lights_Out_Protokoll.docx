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2447" w:rsidRPr="004728AE" w:rsidRDefault="007D2447" w:rsidP="002039BA">
      <w:pPr>
        <w:rPr>
          <w:noProof w:val="0"/>
        </w:rPr>
      </w:pPr>
    </w:p>
    <w:sdt>
      <w:sdtPr>
        <w:rPr>
          <w:noProof w:val="0"/>
        </w:rPr>
        <w:id w:val="-93095243"/>
        <w:docPartObj>
          <w:docPartGallery w:val="Cover Pages"/>
          <w:docPartUnique/>
        </w:docPartObj>
      </w:sdtPr>
      <w:sdtEndPr>
        <w:rPr>
          <w:sz w:val="20"/>
        </w:rPr>
      </w:sdtEndPr>
      <w:sdtContent>
        <w:p w:rsidR="002039BA" w:rsidRPr="004728AE" w:rsidRDefault="002039BA" w:rsidP="002039BA">
          <w:pPr>
            <w:rPr>
              <w:noProof w:val="0"/>
            </w:rPr>
          </w:pPr>
        </w:p>
        <w:p w:rsidR="002039BA" w:rsidRPr="004728AE" w:rsidRDefault="002039BA">
          <w:pPr>
            <w:rPr>
              <w:noProof w:val="0"/>
              <w:sz w:val="20"/>
            </w:rPr>
          </w:pPr>
          <w:r w:rsidRPr="004728AE">
            <w:rPr>
              <w:lang w:eastAsia="de-AT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posOffset>457200</wp:posOffset>
                    </wp:positionH>
                    <wp:positionV relativeFrom="page">
                      <wp:posOffset>1797269</wp:posOffset>
                    </wp:positionV>
                    <wp:extent cx="6864350" cy="7782976"/>
                    <wp:effectExtent l="0" t="0" r="12700" b="27940"/>
                    <wp:wrapNone/>
                    <wp:docPr id="193" name="Gruppe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350" cy="7782975"/>
                              <a:chOff x="0" y="1340067"/>
                              <a:chExt cx="6864824" cy="7783461"/>
                            </a:xfrm>
                          </wpg:grpSpPr>
                          <wps:wsp>
                            <wps:cNvPr id="195" name="Rechteck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7D2447" w:rsidRPr="006F6FE3" w:rsidRDefault="007D2447">
                                      <w:pPr>
                                        <w:pStyle w:val="KeinLeerraum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de-AT"/>
                                        </w:rPr>
                                        <w:t>UCEL, STICKLER, MASRIE</w:t>
                                      </w:r>
                                    </w:p>
                                  </w:sdtContent>
                                </w:sdt>
                                <w:p w:rsidR="007D2447" w:rsidRPr="006F6FE3" w:rsidRDefault="006F5B52">
                                  <w:pPr>
                                    <w:pStyle w:val="KeinLeerraum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Firma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7D2447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TGM</w:t>
                                      </w:r>
                                    </w:sdtContent>
                                  </w:sdt>
                                  <w:r w:rsidR="007D2447" w:rsidRPr="006F6FE3">
                                    <w:rPr>
                                      <w:color w:val="FFFFFF" w:themeColor="background1"/>
                                      <w:lang w:val="de-DE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resse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proofErr w:type="spellStart"/>
                                      <w:r w:rsidR="007D2447">
                                        <w:rPr>
                                          <w:color w:val="FFFFFF" w:themeColor="background1"/>
                                        </w:rPr>
                                        <w:t>Wexstraße</w:t>
                                      </w:r>
                                      <w:proofErr w:type="spellEnd"/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feld 196"/>
                            <wps:cNvSpPr txBox="1"/>
                            <wps:spPr>
                              <a:xfrm>
                                <a:off x="6824" y="1340067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000000" w:themeColor="tex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1047034820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7D2447" w:rsidRPr="006F6FE3" w:rsidRDefault="007D2447">
                                      <w:pPr>
                                        <w:pStyle w:val="KeinLeerraum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000000" w:themeColor="text1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6F6FE3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000000" w:themeColor="text1"/>
                                          <w:sz w:val="72"/>
                                          <w:szCs w:val="72"/>
                                        </w:rPr>
                                        <w:t>lights Out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uppe 193" o:spid="_x0000_s1026" style="position:absolute;margin-left:36pt;margin-top:141.5pt;width:540.5pt;height:612.85pt;z-index:-251657216;mso-position-horizontal-relative:page;mso-position-vertical-relative:page" coordorigin=",13400" coordsize="68648,778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">
                    <v:rect id="Rechteck 195" o:spid="_x0000_s1027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AouMMA&#10;AADcAAAADwAAAGRycy9kb3ducmV2LnhtbERPTWvCQBC9C/0Pywi9iG60KBpdpQjSHrwkltLjNDtm&#10;g9nZkF01+ffdguBtHu9zNrvO1uJGra8cK5hOEhDEhdMVlwq+TofxEoQPyBprx6SgJw+77ctgg6l2&#10;d87olodSxBD2KSowITSplL4wZNFPXEMcubNrLYYI21LqFu8x3NZyliQLabHi2GCwob2h4pJfrYKf&#10;3+nbKV+NPrJeuqb/NkV27I9KvQ679zWIQF14ih/uTx3nr+bw/0y8QG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AouMMAAADcAAAADwAAAAAAAAAAAAAAAACYAgAAZHJzL2Rv&#10;d25yZXYueG1sUEsFBgAAAAAEAAQA9QAAAIgDAAAAAA==&#10;" fillcolor="black [3213]" strokecolor="white [3212]" strokeweight="1.5pt">
                      <v:stroke endcap="round"/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7D2447" w:rsidRPr="006F6FE3" w:rsidRDefault="007D2447">
                                <w:pPr>
                                  <w:pStyle w:val="KeinLeerraum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de-AT"/>
                                  </w:rPr>
                                  <w:t>UCEL, STICKLER, MASRIE</w:t>
                                </w:r>
                              </w:p>
                            </w:sdtContent>
                          </w:sdt>
                          <w:p w:rsidR="007D2447" w:rsidRPr="006F6FE3" w:rsidRDefault="008E58B4">
                            <w:pPr>
                              <w:pStyle w:val="KeinLeerraum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Firma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7D2447">
                                  <w:rPr>
                                    <w:caps/>
                                    <w:color w:val="FFFFFF" w:themeColor="background1"/>
                                  </w:rPr>
                                  <w:t>TGM</w:t>
                                </w:r>
                              </w:sdtContent>
                            </w:sdt>
                            <w:r w:rsidR="007D2447" w:rsidRPr="006F6FE3">
                              <w:rPr>
                                <w:color w:val="FFFFFF" w:themeColor="background1"/>
                                <w:lang w:val="de-DE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resse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7D2447">
                                  <w:rPr>
                                    <w:color w:val="FFFFFF" w:themeColor="background1"/>
                                  </w:rPr>
                                  <w:t>Wexstraße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feld 196" o:spid="_x0000_s1028" type="#_x0000_t202" style="position:absolute;left:68;top:13400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000000" w:themeColor="tex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104703482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7D2447" w:rsidRPr="006F6FE3" w:rsidRDefault="007D2447">
                                <w:pPr>
                                  <w:pStyle w:val="KeinLeerraum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000000" w:themeColor="text1"/>
                                    <w:sz w:val="72"/>
                                    <w:szCs w:val="72"/>
                                  </w:rPr>
                                </w:pPr>
                                <w:r w:rsidRPr="006F6FE3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000000" w:themeColor="text1"/>
                                    <w:sz w:val="72"/>
                                    <w:szCs w:val="72"/>
                                  </w:rPr>
                                  <w:t>lights Out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004728AE">
            <w:rPr>
              <w:noProof w:val="0"/>
              <w:sz w:val="20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noProof w:val="0"/>
          <w:sz w:val="21"/>
          <w:szCs w:val="21"/>
        </w:rPr>
        <w:id w:val="-13238853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A7F33" w:rsidRPr="004728AE" w:rsidRDefault="006A7F33">
          <w:pPr>
            <w:pStyle w:val="Inhaltsverzeichnisberschrift"/>
            <w:rPr>
              <w:noProof w:val="0"/>
            </w:rPr>
          </w:pPr>
          <w:r w:rsidRPr="004728AE">
            <w:rPr>
              <w:noProof w:val="0"/>
            </w:rPr>
            <w:t>Inhaltsverzeichnis</w:t>
          </w:r>
        </w:p>
        <w:p w:rsidR="002C5D70" w:rsidRPr="002C5D70" w:rsidRDefault="006A7F33">
          <w:pPr>
            <w:pStyle w:val="Verzeichnis1"/>
            <w:tabs>
              <w:tab w:val="right" w:pos="10457"/>
            </w:tabs>
            <w:rPr>
              <w:rFonts w:cstheme="minorBidi"/>
              <w:noProof/>
              <w:sz w:val="28"/>
              <w:szCs w:val="28"/>
            </w:rPr>
          </w:pPr>
          <w:r w:rsidRPr="002C5D70">
            <w:rPr>
              <w:sz w:val="28"/>
              <w:szCs w:val="28"/>
            </w:rPr>
            <w:fldChar w:fldCharType="begin"/>
          </w:r>
          <w:r w:rsidRPr="002C5D70">
            <w:rPr>
              <w:sz w:val="28"/>
              <w:szCs w:val="28"/>
            </w:rPr>
            <w:instrText xml:space="preserve"> TOC \o "1-3" \h \z \u </w:instrText>
          </w:r>
          <w:r w:rsidRPr="002C5D70">
            <w:rPr>
              <w:sz w:val="28"/>
              <w:szCs w:val="28"/>
            </w:rPr>
            <w:fldChar w:fldCharType="separate"/>
          </w:r>
          <w:hyperlink w:anchor="_Toc406580079" w:history="1">
            <w:r w:rsidR="002C5D70" w:rsidRPr="008C380A">
              <w:rPr>
                <w:rStyle w:val="Hyperlink"/>
                <w:noProof/>
                <w:sz w:val="28"/>
                <w:szCs w:val="28"/>
                <w:highlight w:val="lightGray"/>
              </w:rPr>
              <w:t>Aufgabe</w:t>
            </w:r>
            <w:r w:rsidR="002C5D70" w:rsidRPr="008C380A">
              <w:rPr>
                <w:noProof/>
                <w:webHidden/>
                <w:sz w:val="28"/>
                <w:szCs w:val="28"/>
                <w:highlight w:val="lightGray"/>
              </w:rPr>
              <w:tab/>
            </w:r>
            <w:r w:rsidR="002C5D70" w:rsidRPr="008C380A">
              <w:rPr>
                <w:noProof/>
                <w:webHidden/>
                <w:sz w:val="28"/>
                <w:szCs w:val="28"/>
                <w:highlight w:val="lightGray"/>
              </w:rPr>
              <w:fldChar w:fldCharType="begin"/>
            </w:r>
            <w:r w:rsidR="002C5D70" w:rsidRPr="008C380A">
              <w:rPr>
                <w:noProof/>
                <w:webHidden/>
                <w:sz w:val="28"/>
                <w:szCs w:val="28"/>
                <w:highlight w:val="lightGray"/>
              </w:rPr>
              <w:instrText xml:space="preserve"> PAGEREF _Toc406580079 \h </w:instrText>
            </w:r>
            <w:r w:rsidR="002C5D70" w:rsidRPr="008C380A">
              <w:rPr>
                <w:noProof/>
                <w:webHidden/>
                <w:sz w:val="28"/>
                <w:szCs w:val="28"/>
                <w:highlight w:val="lightGray"/>
              </w:rPr>
            </w:r>
            <w:r w:rsidR="002C5D70" w:rsidRPr="008C380A">
              <w:rPr>
                <w:noProof/>
                <w:webHidden/>
                <w:sz w:val="28"/>
                <w:szCs w:val="28"/>
                <w:highlight w:val="lightGray"/>
              </w:rPr>
              <w:fldChar w:fldCharType="separate"/>
            </w:r>
            <w:r w:rsidR="00083C9E">
              <w:rPr>
                <w:noProof/>
                <w:webHidden/>
                <w:sz w:val="28"/>
                <w:szCs w:val="28"/>
                <w:highlight w:val="lightGray"/>
              </w:rPr>
              <w:t>2</w:t>
            </w:r>
            <w:r w:rsidR="002C5D70" w:rsidRPr="008C380A">
              <w:rPr>
                <w:noProof/>
                <w:webHidden/>
                <w:sz w:val="28"/>
                <w:szCs w:val="28"/>
                <w:highlight w:val="lightGray"/>
              </w:rPr>
              <w:fldChar w:fldCharType="end"/>
            </w:r>
          </w:hyperlink>
        </w:p>
        <w:p w:rsidR="002C5D70" w:rsidRPr="002C5D70" w:rsidRDefault="006F5B52">
          <w:pPr>
            <w:pStyle w:val="Verzeichnis2"/>
            <w:tabs>
              <w:tab w:val="right" w:pos="10457"/>
            </w:tabs>
            <w:rPr>
              <w:rFonts w:cstheme="minorBidi"/>
              <w:noProof/>
              <w:sz w:val="28"/>
              <w:szCs w:val="28"/>
            </w:rPr>
          </w:pPr>
          <w:hyperlink w:anchor="_Toc406580080" w:history="1">
            <w:r w:rsidR="002C5D70" w:rsidRPr="002C5D70">
              <w:rPr>
                <w:rStyle w:val="Hyperlink"/>
                <w:noProof/>
                <w:sz w:val="28"/>
                <w:szCs w:val="28"/>
              </w:rPr>
              <w:t>Trainierte Kompetenzen</w:t>
            </w:r>
            <w:r w:rsidR="002C5D70" w:rsidRPr="002C5D70">
              <w:rPr>
                <w:noProof/>
                <w:webHidden/>
                <w:sz w:val="28"/>
                <w:szCs w:val="28"/>
              </w:rPr>
              <w:tab/>
            </w:r>
            <w:r w:rsidR="002C5D70" w:rsidRPr="002C5D70">
              <w:rPr>
                <w:noProof/>
                <w:webHidden/>
                <w:sz w:val="28"/>
                <w:szCs w:val="28"/>
              </w:rPr>
              <w:fldChar w:fldCharType="begin"/>
            </w:r>
            <w:r w:rsidR="002C5D70" w:rsidRPr="002C5D70">
              <w:rPr>
                <w:noProof/>
                <w:webHidden/>
                <w:sz w:val="28"/>
                <w:szCs w:val="28"/>
              </w:rPr>
              <w:instrText xml:space="preserve"> PAGEREF _Toc406580080 \h </w:instrText>
            </w:r>
            <w:r w:rsidR="002C5D70" w:rsidRPr="002C5D70">
              <w:rPr>
                <w:noProof/>
                <w:webHidden/>
                <w:sz w:val="28"/>
                <w:szCs w:val="28"/>
              </w:rPr>
            </w:r>
            <w:r w:rsidR="002C5D70" w:rsidRPr="002C5D7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83C9E">
              <w:rPr>
                <w:noProof/>
                <w:webHidden/>
                <w:sz w:val="28"/>
                <w:szCs w:val="28"/>
              </w:rPr>
              <w:t>2</w:t>
            </w:r>
            <w:r w:rsidR="002C5D70" w:rsidRPr="002C5D7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C5D70" w:rsidRPr="002C5D70" w:rsidRDefault="006F5B52">
          <w:pPr>
            <w:pStyle w:val="Verzeichnis2"/>
            <w:tabs>
              <w:tab w:val="right" w:pos="10457"/>
            </w:tabs>
            <w:rPr>
              <w:rFonts w:cstheme="minorBidi"/>
              <w:noProof/>
              <w:sz w:val="28"/>
              <w:szCs w:val="28"/>
            </w:rPr>
          </w:pPr>
          <w:hyperlink w:anchor="_Toc406580081" w:history="1">
            <w:r w:rsidR="002C5D70" w:rsidRPr="002C5D70">
              <w:rPr>
                <w:rStyle w:val="Hyperlink"/>
                <w:noProof/>
                <w:sz w:val="28"/>
                <w:szCs w:val="28"/>
              </w:rPr>
              <w:t>Aufgabenstellung</w:t>
            </w:r>
            <w:r w:rsidR="002C5D70" w:rsidRPr="002C5D70">
              <w:rPr>
                <w:noProof/>
                <w:webHidden/>
                <w:sz w:val="28"/>
                <w:szCs w:val="28"/>
              </w:rPr>
              <w:tab/>
            </w:r>
            <w:r w:rsidR="002C5D70" w:rsidRPr="002C5D70">
              <w:rPr>
                <w:noProof/>
                <w:webHidden/>
                <w:sz w:val="28"/>
                <w:szCs w:val="28"/>
              </w:rPr>
              <w:fldChar w:fldCharType="begin"/>
            </w:r>
            <w:r w:rsidR="002C5D70" w:rsidRPr="002C5D70">
              <w:rPr>
                <w:noProof/>
                <w:webHidden/>
                <w:sz w:val="28"/>
                <w:szCs w:val="28"/>
              </w:rPr>
              <w:instrText xml:space="preserve"> PAGEREF _Toc406580081 \h </w:instrText>
            </w:r>
            <w:r w:rsidR="002C5D70" w:rsidRPr="002C5D70">
              <w:rPr>
                <w:noProof/>
                <w:webHidden/>
                <w:sz w:val="28"/>
                <w:szCs w:val="28"/>
              </w:rPr>
            </w:r>
            <w:r w:rsidR="002C5D70" w:rsidRPr="002C5D7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83C9E">
              <w:rPr>
                <w:noProof/>
                <w:webHidden/>
                <w:sz w:val="28"/>
                <w:szCs w:val="28"/>
              </w:rPr>
              <w:t>2</w:t>
            </w:r>
            <w:r w:rsidR="002C5D70" w:rsidRPr="002C5D7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C5D70" w:rsidRPr="002C5D70" w:rsidRDefault="006F5B52">
          <w:pPr>
            <w:pStyle w:val="Verzeichnis2"/>
            <w:tabs>
              <w:tab w:val="right" w:pos="10457"/>
            </w:tabs>
            <w:rPr>
              <w:rFonts w:cstheme="minorBidi"/>
              <w:noProof/>
              <w:sz w:val="28"/>
              <w:szCs w:val="28"/>
            </w:rPr>
          </w:pPr>
          <w:hyperlink w:anchor="_Toc406580082" w:history="1">
            <w:r w:rsidR="002C5D70" w:rsidRPr="002C5D70">
              <w:rPr>
                <w:rStyle w:val="Hyperlink"/>
                <w:noProof/>
                <w:sz w:val="28"/>
                <w:szCs w:val="28"/>
              </w:rPr>
              <w:t>Erweiterte Aufgabenstellung</w:t>
            </w:r>
            <w:r w:rsidR="002C5D70" w:rsidRPr="002C5D70">
              <w:rPr>
                <w:noProof/>
                <w:webHidden/>
                <w:sz w:val="28"/>
                <w:szCs w:val="28"/>
              </w:rPr>
              <w:tab/>
            </w:r>
            <w:r w:rsidR="002C5D70" w:rsidRPr="002C5D70">
              <w:rPr>
                <w:noProof/>
                <w:webHidden/>
                <w:sz w:val="28"/>
                <w:szCs w:val="28"/>
              </w:rPr>
              <w:fldChar w:fldCharType="begin"/>
            </w:r>
            <w:r w:rsidR="002C5D70" w:rsidRPr="002C5D70">
              <w:rPr>
                <w:noProof/>
                <w:webHidden/>
                <w:sz w:val="28"/>
                <w:szCs w:val="28"/>
              </w:rPr>
              <w:instrText xml:space="preserve"> PAGEREF _Toc406580082 \h </w:instrText>
            </w:r>
            <w:r w:rsidR="002C5D70" w:rsidRPr="002C5D70">
              <w:rPr>
                <w:noProof/>
                <w:webHidden/>
                <w:sz w:val="28"/>
                <w:szCs w:val="28"/>
              </w:rPr>
            </w:r>
            <w:r w:rsidR="002C5D70" w:rsidRPr="002C5D7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83C9E">
              <w:rPr>
                <w:noProof/>
                <w:webHidden/>
                <w:sz w:val="28"/>
                <w:szCs w:val="28"/>
              </w:rPr>
              <w:t>2</w:t>
            </w:r>
            <w:r w:rsidR="002C5D70" w:rsidRPr="002C5D7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C5D70" w:rsidRPr="002C5D70" w:rsidRDefault="006F5B52">
          <w:pPr>
            <w:pStyle w:val="Verzeichnis2"/>
            <w:tabs>
              <w:tab w:val="right" w:pos="10457"/>
            </w:tabs>
            <w:rPr>
              <w:rFonts w:cstheme="minorBidi"/>
              <w:noProof/>
              <w:sz w:val="28"/>
              <w:szCs w:val="28"/>
            </w:rPr>
          </w:pPr>
          <w:hyperlink w:anchor="_Toc406580083" w:history="1">
            <w:r w:rsidR="002C5D70" w:rsidRPr="002C5D70">
              <w:rPr>
                <w:rStyle w:val="Hyperlink"/>
                <w:noProof/>
                <w:sz w:val="28"/>
                <w:szCs w:val="28"/>
              </w:rPr>
              <w:t>Arbeitsaufteilung</w:t>
            </w:r>
            <w:r w:rsidR="002C5D70" w:rsidRPr="002C5D70">
              <w:rPr>
                <w:noProof/>
                <w:webHidden/>
                <w:sz w:val="28"/>
                <w:szCs w:val="28"/>
              </w:rPr>
              <w:tab/>
            </w:r>
            <w:r w:rsidR="002C5D70" w:rsidRPr="002C5D70">
              <w:rPr>
                <w:noProof/>
                <w:webHidden/>
                <w:sz w:val="28"/>
                <w:szCs w:val="28"/>
              </w:rPr>
              <w:fldChar w:fldCharType="begin"/>
            </w:r>
            <w:r w:rsidR="002C5D70" w:rsidRPr="002C5D70">
              <w:rPr>
                <w:noProof/>
                <w:webHidden/>
                <w:sz w:val="28"/>
                <w:szCs w:val="28"/>
              </w:rPr>
              <w:instrText xml:space="preserve"> PAGEREF _Toc406580083 \h </w:instrText>
            </w:r>
            <w:r w:rsidR="002C5D70" w:rsidRPr="002C5D70">
              <w:rPr>
                <w:noProof/>
                <w:webHidden/>
                <w:sz w:val="28"/>
                <w:szCs w:val="28"/>
              </w:rPr>
            </w:r>
            <w:r w:rsidR="002C5D70" w:rsidRPr="002C5D7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83C9E">
              <w:rPr>
                <w:noProof/>
                <w:webHidden/>
                <w:sz w:val="28"/>
                <w:szCs w:val="28"/>
              </w:rPr>
              <w:t>3</w:t>
            </w:r>
            <w:r w:rsidR="002C5D70" w:rsidRPr="002C5D7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C5D70" w:rsidRPr="002C5D70" w:rsidRDefault="006F5B52">
          <w:pPr>
            <w:pStyle w:val="Verzeichnis2"/>
            <w:tabs>
              <w:tab w:val="right" w:pos="10457"/>
            </w:tabs>
            <w:rPr>
              <w:rFonts w:cstheme="minorBidi"/>
              <w:noProof/>
              <w:sz w:val="28"/>
              <w:szCs w:val="28"/>
            </w:rPr>
          </w:pPr>
          <w:hyperlink w:anchor="_Toc406580084" w:history="1">
            <w:r w:rsidR="002C5D70" w:rsidRPr="002C5D70">
              <w:rPr>
                <w:rStyle w:val="Hyperlink"/>
                <w:noProof/>
                <w:sz w:val="28"/>
                <w:szCs w:val="28"/>
              </w:rPr>
              <w:t>Funktion des Spiels</w:t>
            </w:r>
            <w:r w:rsidR="002C5D70" w:rsidRPr="002C5D70">
              <w:rPr>
                <w:noProof/>
                <w:webHidden/>
                <w:sz w:val="28"/>
                <w:szCs w:val="28"/>
              </w:rPr>
              <w:tab/>
            </w:r>
            <w:r w:rsidR="002C5D70" w:rsidRPr="002C5D70">
              <w:rPr>
                <w:noProof/>
                <w:webHidden/>
                <w:sz w:val="28"/>
                <w:szCs w:val="28"/>
              </w:rPr>
              <w:fldChar w:fldCharType="begin"/>
            </w:r>
            <w:r w:rsidR="002C5D70" w:rsidRPr="002C5D70">
              <w:rPr>
                <w:noProof/>
                <w:webHidden/>
                <w:sz w:val="28"/>
                <w:szCs w:val="28"/>
              </w:rPr>
              <w:instrText xml:space="preserve"> PAGEREF _Toc406580084 \h </w:instrText>
            </w:r>
            <w:r w:rsidR="002C5D70" w:rsidRPr="002C5D70">
              <w:rPr>
                <w:noProof/>
                <w:webHidden/>
                <w:sz w:val="28"/>
                <w:szCs w:val="28"/>
              </w:rPr>
            </w:r>
            <w:r w:rsidR="002C5D70" w:rsidRPr="002C5D7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83C9E">
              <w:rPr>
                <w:noProof/>
                <w:webHidden/>
                <w:sz w:val="28"/>
                <w:szCs w:val="28"/>
              </w:rPr>
              <w:t>3</w:t>
            </w:r>
            <w:r w:rsidR="002C5D70" w:rsidRPr="002C5D7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C5D70" w:rsidRPr="002C5D70" w:rsidRDefault="006F5B52">
          <w:pPr>
            <w:pStyle w:val="Verzeichnis1"/>
            <w:tabs>
              <w:tab w:val="right" w:pos="10457"/>
            </w:tabs>
            <w:rPr>
              <w:rFonts w:cstheme="minorBidi"/>
              <w:noProof/>
              <w:sz w:val="28"/>
              <w:szCs w:val="28"/>
            </w:rPr>
          </w:pPr>
          <w:hyperlink w:anchor="_Toc406580085" w:history="1">
            <w:r w:rsidR="002C5D70" w:rsidRPr="008C380A">
              <w:rPr>
                <w:rStyle w:val="Hyperlink"/>
                <w:noProof/>
                <w:sz w:val="28"/>
                <w:szCs w:val="28"/>
                <w:highlight w:val="lightGray"/>
              </w:rPr>
              <w:t>Aufwandsschätzung</w:t>
            </w:r>
            <w:r w:rsidR="002C5D70" w:rsidRPr="008C380A">
              <w:rPr>
                <w:noProof/>
                <w:webHidden/>
                <w:sz w:val="28"/>
                <w:szCs w:val="28"/>
                <w:highlight w:val="lightGray"/>
              </w:rPr>
              <w:tab/>
            </w:r>
            <w:r w:rsidR="002C5D70" w:rsidRPr="008C380A">
              <w:rPr>
                <w:noProof/>
                <w:webHidden/>
                <w:sz w:val="28"/>
                <w:szCs w:val="28"/>
                <w:highlight w:val="lightGray"/>
              </w:rPr>
              <w:fldChar w:fldCharType="begin"/>
            </w:r>
            <w:r w:rsidR="002C5D70" w:rsidRPr="008C380A">
              <w:rPr>
                <w:noProof/>
                <w:webHidden/>
                <w:sz w:val="28"/>
                <w:szCs w:val="28"/>
                <w:highlight w:val="lightGray"/>
              </w:rPr>
              <w:instrText xml:space="preserve"> PAGEREF _Toc406580085 \h </w:instrText>
            </w:r>
            <w:r w:rsidR="002C5D70" w:rsidRPr="008C380A">
              <w:rPr>
                <w:noProof/>
                <w:webHidden/>
                <w:sz w:val="28"/>
                <w:szCs w:val="28"/>
                <w:highlight w:val="lightGray"/>
              </w:rPr>
            </w:r>
            <w:r w:rsidR="002C5D70" w:rsidRPr="008C380A">
              <w:rPr>
                <w:noProof/>
                <w:webHidden/>
                <w:sz w:val="28"/>
                <w:szCs w:val="28"/>
                <w:highlight w:val="lightGray"/>
              </w:rPr>
              <w:fldChar w:fldCharType="separate"/>
            </w:r>
            <w:r w:rsidR="00083C9E">
              <w:rPr>
                <w:noProof/>
                <w:webHidden/>
                <w:sz w:val="28"/>
                <w:szCs w:val="28"/>
                <w:highlight w:val="lightGray"/>
              </w:rPr>
              <w:t>3</w:t>
            </w:r>
            <w:r w:rsidR="002C5D70" w:rsidRPr="008C380A">
              <w:rPr>
                <w:noProof/>
                <w:webHidden/>
                <w:sz w:val="28"/>
                <w:szCs w:val="28"/>
                <w:highlight w:val="lightGray"/>
              </w:rPr>
              <w:fldChar w:fldCharType="end"/>
            </w:r>
          </w:hyperlink>
        </w:p>
        <w:p w:rsidR="002C5D70" w:rsidRPr="002C5D70" w:rsidRDefault="006F5B52">
          <w:pPr>
            <w:pStyle w:val="Verzeichnis1"/>
            <w:tabs>
              <w:tab w:val="right" w:pos="10457"/>
            </w:tabs>
            <w:rPr>
              <w:rFonts w:cstheme="minorBidi"/>
              <w:noProof/>
              <w:sz w:val="28"/>
              <w:szCs w:val="28"/>
            </w:rPr>
          </w:pPr>
          <w:hyperlink w:anchor="_Toc406580086" w:history="1">
            <w:r w:rsidR="002C5D70" w:rsidRPr="008C380A">
              <w:rPr>
                <w:rStyle w:val="Hyperlink"/>
                <w:noProof/>
                <w:sz w:val="28"/>
                <w:szCs w:val="28"/>
                <w:highlight w:val="lightGray"/>
              </w:rPr>
              <w:t>Entwurf</w:t>
            </w:r>
            <w:r w:rsidR="002C5D70" w:rsidRPr="008C380A">
              <w:rPr>
                <w:noProof/>
                <w:webHidden/>
                <w:sz w:val="28"/>
                <w:szCs w:val="28"/>
                <w:highlight w:val="lightGray"/>
              </w:rPr>
              <w:tab/>
            </w:r>
            <w:r w:rsidR="002C5D70" w:rsidRPr="008C380A">
              <w:rPr>
                <w:noProof/>
                <w:webHidden/>
                <w:sz w:val="28"/>
                <w:szCs w:val="28"/>
                <w:highlight w:val="lightGray"/>
              </w:rPr>
              <w:fldChar w:fldCharType="begin"/>
            </w:r>
            <w:r w:rsidR="002C5D70" w:rsidRPr="008C380A">
              <w:rPr>
                <w:noProof/>
                <w:webHidden/>
                <w:sz w:val="28"/>
                <w:szCs w:val="28"/>
                <w:highlight w:val="lightGray"/>
              </w:rPr>
              <w:instrText xml:space="preserve"> PAGEREF _Toc406580086 \h </w:instrText>
            </w:r>
            <w:r w:rsidR="002C5D70" w:rsidRPr="008C380A">
              <w:rPr>
                <w:noProof/>
                <w:webHidden/>
                <w:sz w:val="28"/>
                <w:szCs w:val="28"/>
                <w:highlight w:val="lightGray"/>
              </w:rPr>
            </w:r>
            <w:r w:rsidR="002C5D70" w:rsidRPr="008C380A">
              <w:rPr>
                <w:noProof/>
                <w:webHidden/>
                <w:sz w:val="28"/>
                <w:szCs w:val="28"/>
                <w:highlight w:val="lightGray"/>
              </w:rPr>
              <w:fldChar w:fldCharType="separate"/>
            </w:r>
            <w:r w:rsidR="00083C9E">
              <w:rPr>
                <w:noProof/>
                <w:webHidden/>
                <w:sz w:val="28"/>
                <w:szCs w:val="28"/>
                <w:highlight w:val="lightGray"/>
              </w:rPr>
              <w:t>4</w:t>
            </w:r>
            <w:r w:rsidR="002C5D70" w:rsidRPr="008C380A">
              <w:rPr>
                <w:noProof/>
                <w:webHidden/>
                <w:sz w:val="28"/>
                <w:szCs w:val="28"/>
                <w:highlight w:val="lightGray"/>
              </w:rPr>
              <w:fldChar w:fldCharType="end"/>
            </w:r>
          </w:hyperlink>
        </w:p>
        <w:p w:rsidR="002C5D70" w:rsidRPr="002C5D70" w:rsidRDefault="006F5B52">
          <w:pPr>
            <w:pStyle w:val="Verzeichnis1"/>
            <w:tabs>
              <w:tab w:val="right" w:pos="10457"/>
            </w:tabs>
            <w:rPr>
              <w:rFonts w:cstheme="minorBidi"/>
              <w:noProof/>
              <w:sz w:val="28"/>
              <w:szCs w:val="28"/>
            </w:rPr>
          </w:pPr>
          <w:hyperlink w:anchor="_Toc406580087" w:history="1">
            <w:r w:rsidR="002C5D70" w:rsidRPr="008C380A">
              <w:rPr>
                <w:rStyle w:val="Hyperlink"/>
                <w:noProof/>
                <w:sz w:val="28"/>
                <w:szCs w:val="28"/>
                <w:highlight w:val="lightGray"/>
              </w:rPr>
              <w:t>Implementierung</w:t>
            </w:r>
            <w:r w:rsidR="002C5D70" w:rsidRPr="008C380A">
              <w:rPr>
                <w:noProof/>
                <w:webHidden/>
                <w:sz w:val="28"/>
                <w:szCs w:val="28"/>
                <w:highlight w:val="lightGray"/>
              </w:rPr>
              <w:tab/>
            </w:r>
            <w:r w:rsidR="002C5D70" w:rsidRPr="008C380A">
              <w:rPr>
                <w:noProof/>
                <w:webHidden/>
                <w:sz w:val="28"/>
                <w:szCs w:val="28"/>
                <w:highlight w:val="lightGray"/>
              </w:rPr>
              <w:fldChar w:fldCharType="begin"/>
            </w:r>
            <w:r w:rsidR="002C5D70" w:rsidRPr="008C380A">
              <w:rPr>
                <w:noProof/>
                <w:webHidden/>
                <w:sz w:val="28"/>
                <w:szCs w:val="28"/>
                <w:highlight w:val="lightGray"/>
              </w:rPr>
              <w:instrText xml:space="preserve"> PAGEREF _Toc406580087 \h </w:instrText>
            </w:r>
            <w:r w:rsidR="002C5D70" w:rsidRPr="008C380A">
              <w:rPr>
                <w:noProof/>
                <w:webHidden/>
                <w:sz w:val="28"/>
                <w:szCs w:val="28"/>
                <w:highlight w:val="lightGray"/>
              </w:rPr>
            </w:r>
            <w:r w:rsidR="002C5D70" w:rsidRPr="008C380A">
              <w:rPr>
                <w:noProof/>
                <w:webHidden/>
                <w:sz w:val="28"/>
                <w:szCs w:val="28"/>
                <w:highlight w:val="lightGray"/>
              </w:rPr>
              <w:fldChar w:fldCharType="separate"/>
            </w:r>
            <w:r w:rsidR="00083C9E">
              <w:rPr>
                <w:noProof/>
                <w:webHidden/>
                <w:sz w:val="28"/>
                <w:szCs w:val="28"/>
                <w:highlight w:val="lightGray"/>
              </w:rPr>
              <w:t>5</w:t>
            </w:r>
            <w:r w:rsidR="002C5D70" w:rsidRPr="008C380A">
              <w:rPr>
                <w:noProof/>
                <w:webHidden/>
                <w:sz w:val="28"/>
                <w:szCs w:val="28"/>
                <w:highlight w:val="lightGray"/>
              </w:rPr>
              <w:fldChar w:fldCharType="end"/>
            </w:r>
          </w:hyperlink>
        </w:p>
        <w:p w:rsidR="002C5D70" w:rsidRPr="002C5D70" w:rsidRDefault="006F5B52">
          <w:pPr>
            <w:pStyle w:val="Verzeichnis2"/>
            <w:tabs>
              <w:tab w:val="right" w:pos="10457"/>
            </w:tabs>
            <w:rPr>
              <w:rFonts w:cstheme="minorBidi"/>
              <w:noProof/>
              <w:sz w:val="28"/>
              <w:szCs w:val="28"/>
            </w:rPr>
          </w:pPr>
          <w:hyperlink w:anchor="_Toc406580088" w:history="1">
            <w:r w:rsidR="002C5D70" w:rsidRPr="002C5D70">
              <w:rPr>
                <w:rStyle w:val="Hyperlink"/>
                <w:noProof/>
                <w:sz w:val="28"/>
                <w:szCs w:val="28"/>
              </w:rPr>
              <w:t>View</w:t>
            </w:r>
            <w:r w:rsidR="002C5D70" w:rsidRPr="002C5D70">
              <w:rPr>
                <w:noProof/>
                <w:webHidden/>
                <w:sz w:val="28"/>
                <w:szCs w:val="28"/>
              </w:rPr>
              <w:tab/>
            </w:r>
            <w:r w:rsidR="002C5D70" w:rsidRPr="002C5D70">
              <w:rPr>
                <w:noProof/>
                <w:webHidden/>
                <w:sz w:val="28"/>
                <w:szCs w:val="28"/>
              </w:rPr>
              <w:fldChar w:fldCharType="begin"/>
            </w:r>
            <w:r w:rsidR="002C5D70" w:rsidRPr="002C5D70">
              <w:rPr>
                <w:noProof/>
                <w:webHidden/>
                <w:sz w:val="28"/>
                <w:szCs w:val="28"/>
              </w:rPr>
              <w:instrText xml:space="preserve"> PAGEREF _Toc406580088 \h </w:instrText>
            </w:r>
            <w:r w:rsidR="002C5D70" w:rsidRPr="002C5D70">
              <w:rPr>
                <w:noProof/>
                <w:webHidden/>
                <w:sz w:val="28"/>
                <w:szCs w:val="28"/>
              </w:rPr>
            </w:r>
            <w:r w:rsidR="002C5D70" w:rsidRPr="002C5D7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83C9E">
              <w:rPr>
                <w:noProof/>
                <w:webHidden/>
                <w:sz w:val="28"/>
                <w:szCs w:val="28"/>
              </w:rPr>
              <w:t>5</w:t>
            </w:r>
            <w:r w:rsidR="002C5D70" w:rsidRPr="002C5D7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C5D70" w:rsidRPr="002C5D70" w:rsidRDefault="006F5B52">
          <w:pPr>
            <w:pStyle w:val="Verzeichnis2"/>
            <w:tabs>
              <w:tab w:val="right" w:pos="10457"/>
            </w:tabs>
            <w:rPr>
              <w:rFonts w:cstheme="minorBidi"/>
              <w:noProof/>
              <w:sz w:val="28"/>
              <w:szCs w:val="28"/>
            </w:rPr>
          </w:pPr>
          <w:hyperlink w:anchor="_Toc406580089" w:history="1">
            <w:r w:rsidR="002C5D70" w:rsidRPr="002C5D70">
              <w:rPr>
                <w:rStyle w:val="Hyperlink"/>
                <w:noProof/>
                <w:sz w:val="28"/>
                <w:szCs w:val="28"/>
              </w:rPr>
              <w:t>Model</w:t>
            </w:r>
            <w:r w:rsidR="002C5D70" w:rsidRPr="002C5D70">
              <w:rPr>
                <w:noProof/>
                <w:webHidden/>
                <w:sz w:val="28"/>
                <w:szCs w:val="28"/>
              </w:rPr>
              <w:tab/>
            </w:r>
            <w:r w:rsidR="002C5D70" w:rsidRPr="002C5D70">
              <w:rPr>
                <w:noProof/>
                <w:webHidden/>
                <w:sz w:val="28"/>
                <w:szCs w:val="28"/>
              </w:rPr>
              <w:fldChar w:fldCharType="begin"/>
            </w:r>
            <w:r w:rsidR="002C5D70" w:rsidRPr="002C5D70">
              <w:rPr>
                <w:noProof/>
                <w:webHidden/>
                <w:sz w:val="28"/>
                <w:szCs w:val="28"/>
              </w:rPr>
              <w:instrText xml:space="preserve"> PAGEREF _Toc406580089 \h </w:instrText>
            </w:r>
            <w:r w:rsidR="002C5D70" w:rsidRPr="002C5D70">
              <w:rPr>
                <w:noProof/>
                <w:webHidden/>
                <w:sz w:val="28"/>
                <w:szCs w:val="28"/>
              </w:rPr>
            </w:r>
            <w:r w:rsidR="002C5D70" w:rsidRPr="002C5D7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83C9E">
              <w:rPr>
                <w:noProof/>
                <w:webHidden/>
                <w:sz w:val="28"/>
                <w:szCs w:val="28"/>
              </w:rPr>
              <w:t>6</w:t>
            </w:r>
            <w:r w:rsidR="002C5D70" w:rsidRPr="002C5D7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C5D70" w:rsidRPr="002C5D70" w:rsidRDefault="006F5B52">
          <w:pPr>
            <w:pStyle w:val="Verzeichnis2"/>
            <w:tabs>
              <w:tab w:val="right" w:pos="10457"/>
            </w:tabs>
            <w:rPr>
              <w:rFonts w:cstheme="minorBidi"/>
              <w:noProof/>
              <w:sz w:val="28"/>
              <w:szCs w:val="28"/>
            </w:rPr>
          </w:pPr>
          <w:hyperlink w:anchor="_Toc406580090" w:history="1">
            <w:r w:rsidR="002C5D70" w:rsidRPr="002C5D70">
              <w:rPr>
                <w:rStyle w:val="Hyperlink"/>
                <w:noProof/>
                <w:sz w:val="28"/>
                <w:szCs w:val="28"/>
              </w:rPr>
              <w:t>Controller</w:t>
            </w:r>
            <w:r w:rsidR="002C5D70" w:rsidRPr="002C5D70">
              <w:rPr>
                <w:noProof/>
                <w:webHidden/>
                <w:sz w:val="28"/>
                <w:szCs w:val="28"/>
              </w:rPr>
              <w:tab/>
            </w:r>
            <w:r w:rsidR="002C5D70" w:rsidRPr="002C5D70">
              <w:rPr>
                <w:noProof/>
                <w:webHidden/>
                <w:sz w:val="28"/>
                <w:szCs w:val="28"/>
              </w:rPr>
              <w:fldChar w:fldCharType="begin"/>
            </w:r>
            <w:r w:rsidR="002C5D70" w:rsidRPr="002C5D70">
              <w:rPr>
                <w:noProof/>
                <w:webHidden/>
                <w:sz w:val="28"/>
                <w:szCs w:val="28"/>
              </w:rPr>
              <w:instrText xml:space="preserve"> PAGEREF _Toc406580090 \h </w:instrText>
            </w:r>
            <w:r w:rsidR="002C5D70" w:rsidRPr="002C5D70">
              <w:rPr>
                <w:noProof/>
                <w:webHidden/>
                <w:sz w:val="28"/>
                <w:szCs w:val="28"/>
              </w:rPr>
            </w:r>
            <w:r w:rsidR="002C5D70" w:rsidRPr="002C5D7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83C9E">
              <w:rPr>
                <w:noProof/>
                <w:webHidden/>
                <w:sz w:val="28"/>
                <w:szCs w:val="28"/>
              </w:rPr>
              <w:t>7</w:t>
            </w:r>
            <w:r w:rsidR="002C5D70" w:rsidRPr="002C5D7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C5D70" w:rsidRPr="002C5D70" w:rsidRDefault="006F5B52">
          <w:pPr>
            <w:pStyle w:val="Verzeichnis1"/>
            <w:tabs>
              <w:tab w:val="right" w:pos="10457"/>
            </w:tabs>
            <w:rPr>
              <w:rFonts w:cstheme="minorBidi"/>
              <w:noProof/>
              <w:sz w:val="28"/>
              <w:szCs w:val="28"/>
            </w:rPr>
          </w:pPr>
          <w:hyperlink w:anchor="_Toc406580091" w:history="1">
            <w:r w:rsidR="002C5D70" w:rsidRPr="008C380A">
              <w:rPr>
                <w:rStyle w:val="Hyperlink"/>
                <w:noProof/>
                <w:sz w:val="28"/>
                <w:szCs w:val="28"/>
                <w:highlight w:val="lightGray"/>
              </w:rPr>
              <w:t>Installation</w:t>
            </w:r>
            <w:r w:rsidR="002C5D70" w:rsidRPr="008C380A">
              <w:rPr>
                <w:noProof/>
                <w:webHidden/>
                <w:sz w:val="28"/>
                <w:szCs w:val="28"/>
                <w:highlight w:val="lightGray"/>
              </w:rPr>
              <w:tab/>
            </w:r>
            <w:r w:rsidR="002C5D70" w:rsidRPr="008C380A">
              <w:rPr>
                <w:noProof/>
                <w:webHidden/>
                <w:sz w:val="28"/>
                <w:szCs w:val="28"/>
                <w:highlight w:val="lightGray"/>
              </w:rPr>
              <w:fldChar w:fldCharType="begin"/>
            </w:r>
            <w:r w:rsidR="002C5D70" w:rsidRPr="008C380A">
              <w:rPr>
                <w:noProof/>
                <w:webHidden/>
                <w:sz w:val="28"/>
                <w:szCs w:val="28"/>
                <w:highlight w:val="lightGray"/>
              </w:rPr>
              <w:instrText xml:space="preserve"> PAGEREF _Toc406580091 \h </w:instrText>
            </w:r>
            <w:r w:rsidR="002C5D70" w:rsidRPr="008C380A">
              <w:rPr>
                <w:noProof/>
                <w:webHidden/>
                <w:sz w:val="28"/>
                <w:szCs w:val="28"/>
                <w:highlight w:val="lightGray"/>
              </w:rPr>
            </w:r>
            <w:r w:rsidR="002C5D70" w:rsidRPr="008C380A">
              <w:rPr>
                <w:noProof/>
                <w:webHidden/>
                <w:sz w:val="28"/>
                <w:szCs w:val="28"/>
                <w:highlight w:val="lightGray"/>
              </w:rPr>
              <w:fldChar w:fldCharType="separate"/>
            </w:r>
            <w:r w:rsidR="00083C9E">
              <w:rPr>
                <w:noProof/>
                <w:webHidden/>
                <w:sz w:val="28"/>
                <w:szCs w:val="28"/>
                <w:highlight w:val="lightGray"/>
              </w:rPr>
              <w:t>7</w:t>
            </w:r>
            <w:r w:rsidR="002C5D70" w:rsidRPr="008C380A">
              <w:rPr>
                <w:noProof/>
                <w:webHidden/>
                <w:sz w:val="28"/>
                <w:szCs w:val="28"/>
                <w:highlight w:val="lightGray"/>
              </w:rPr>
              <w:fldChar w:fldCharType="end"/>
            </w:r>
          </w:hyperlink>
        </w:p>
        <w:p w:rsidR="002C5D70" w:rsidRPr="002C5D70" w:rsidRDefault="006F5B52">
          <w:pPr>
            <w:pStyle w:val="Verzeichnis2"/>
            <w:tabs>
              <w:tab w:val="right" w:pos="10457"/>
            </w:tabs>
            <w:rPr>
              <w:rFonts w:cstheme="minorBidi"/>
              <w:noProof/>
              <w:sz w:val="28"/>
              <w:szCs w:val="28"/>
            </w:rPr>
          </w:pPr>
          <w:hyperlink w:anchor="_Toc406580092" w:history="1">
            <w:r w:rsidR="002C5D70" w:rsidRPr="002C5D70">
              <w:rPr>
                <w:rStyle w:val="Hyperlink"/>
                <w:noProof/>
                <w:sz w:val="28"/>
                <w:szCs w:val="28"/>
              </w:rPr>
              <w:t>Verwendung</w:t>
            </w:r>
            <w:r w:rsidR="002C5D70" w:rsidRPr="002C5D70">
              <w:rPr>
                <w:noProof/>
                <w:webHidden/>
                <w:sz w:val="28"/>
                <w:szCs w:val="28"/>
              </w:rPr>
              <w:tab/>
            </w:r>
            <w:r w:rsidR="002C5D70" w:rsidRPr="002C5D70">
              <w:rPr>
                <w:noProof/>
                <w:webHidden/>
                <w:sz w:val="28"/>
                <w:szCs w:val="28"/>
              </w:rPr>
              <w:fldChar w:fldCharType="begin"/>
            </w:r>
            <w:r w:rsidR="002C5D70" w:rsidRPr="002C5D70">
              <w:rPr>
                <w:noProof/>
                <w:webHidden/>
                <w:sz w:val="28"/>
                <w:szCs w:val="28"/>
              </w:rPr>
              <w:instrText xml:space="preserve"> PAGEREF _Toc406580092 \h </w:instrText>
            </w:r>
            <w:r w:rsidR="002C5D70" w:rsidRPr="002C5D70">
              <w:rPr>
                <w:noProof/>
                <w:webHidden/>
                <w:sz w:val="28"/>
                <w:szCs w:val="28"/>
              </w:rPr>
            </w:r>
            <w:r w:rsidR="002C5D70" w:rsidRPr="002C5D7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83C9E">
              <w:rPr>
                <w:noProof/>
                <w:webHidden/>
                <w:sz w:val="28"/>
                <w:szCs w:val="28"/>
              </w:rPr>
              <w:t>7</w:t>
            </w:r>
            <w:r w:rsidR="002C5D70" w:rsidRPr="002C5D7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C5D70" w:rsidRPr="002C5D70" w:rsidRDefault="006F5B52">
          <w:pPr>
            <w:pStyle w:val="Verzeichnis2"/>
            <w:tabs>
              <w:tab w:val="right" w:pos="10457"/>
            </w:tabs>
            <w:rPr>
              <w:rFonts w:cstheme="minorBidi"/>
              <w:noProof/>
              <w:sz w:val="28"/>
              <w:szCs w:val="28"/>
            </w:rPr>
          </w:pPr>
          <w:hyperlink w:anchor="_Toc406580093" w:history="1">
            <w:r w:rsidR="002C5D70" w:rsidRPr="002C5D70">
              <w:rPr>
                <w:rStyle w:val="Hyperlink"/>
                <w:noProof/>
                <w:sz w:val="28"/>
                <w:szCs w:val="28"/>
              </w:rPr>
              <w:t>Entwicklungsumgebung</w:t>
            </w:r>
            <w:r w:rsidR="002C5D70" w:rsidRPr="002C5D70">
              <w:rPr>
                <w:noProof/>
                <w:webHidden/>
                <w:sz w:val="28"/>
                <w:szCs w:val="28"/>
              </w:rPr>
              <w:tab/>
            </w:r>
            <w:r w:rsidR="002C5D70" w:rsidRPr="002C5D70">
              <w:rPr>
                <w:noProof/>
                <w:webHidden/>
                <w:sz w:val="28"/>
                <w:szCs w:val="28"/>
              </w:rPr>
              <w:fldChar w:fldCharType="begin"/>
            </w:r>
            <w:r w:rsidR="002C5D70" w:rsidRPr="002C5D70">
              <w:rPr>
                <w:noProof/>
                <w:webHidden/>
                <w:sz w:val="28"/>
                <w:szCs w:val="28"/>
              </w:rPr>
              <w:instrText xml:space="preserve"> PAGEREF _Toc406580093 \h </w:instrText>
            </w:r>
            <w:r w:rsidR="002C5D70" w:rsidRPr="002C5D70">
              <w:rPr>
                <w:noProof/>
                <w:webHidden/>
                <w:sz w:val="28"/>
                <w:szCs w:val="28"/>
              </w:rPr>
            </w:r>
            <w:r w:rsidR="002C5D70" w:rsidRPr="002C5D7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83C9E">
              <w:rPr>
                <w:noProof/>
                <w:webHidden/>
                <w:sz w:val="28"/>
                <w:szCs w:val="28"/>
              </w:rPr>
              <w:t>7</w:t>
            </w:r>
            <w:r w:rsidR="002C5D70" w:rsidRPr="002C5D7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C5D70" w:rsidRPr="002C5D70" w:rsidRDefault="006F5B52">
          <w:pPr>
            <w:pStyle w:val="Verzeichnis1"/>
            <w:tabs>
              <w:tab w:val="right" w:pos="10457"/>
            </w:tabs>
            <w:rPr>
              <w:rFonts w:cstheme="minorBidi"/>
              <w:noProof/>
              <w:sz w:val="28"/>
              <w:szCs w:val="28"/>
            </w:rPr>
          </w:pPr>
          <w:hyperlink w:anchor="_Toc406580094" w:history="1">
            <w:r w:rsidR="002C5D70" w:rsidRPr="008C380A">
              <w:rPr>
                <w:rStyle w:val="Hyperlink"/>
                <w:noProof/>
                <w:sz w:val="28"/>
                <w:szCs w:val="28"/>
                <w:highlight w:val="lightGray"/>
              </w:rPr>
              <w:t>Verwendung von Github</w:t>
            </w:r>
            <w:r w:rsidR="002C5D70" w:rsidRPr="008C380A">
              <w:rPr>
                <w:noProof/>
                <w:webHidden/>
                <w:sz w:val="28"/>
                <w:szCs w:val="28"/>
                <w:highlight w:val="lightGray"/>
              </w:rPr>
              <w:tab/>
            </w:r>
            <w:r w:rsidR="002C5D70" w:rsidRPr="008C380A">
              <w:rPr>
                <w:noProof/>
                <w:webHidden/>
                <w:sz w:val="28"/>
                <w:szCs w:val="28"/>
                <w:highlight w:val="lightGray"/>
              </w:rPr>
              <w:fldChar w:fldCharType="begin"/>
            </w:r>
            <w:r w:rsidR="002C5D70" w:rsidRPr="008C380A">
              <w:rPr>
                <w:noProof/>
                <w:webHidden/>
                <w:sz w:val="28"/>
                <w:szCs w:val="28"/>
                <w:highlight w:val="lightGray"/>
              </w:rPr>
              <w:instrText xml:space="preserve"> PAGEREF _Toc406580094 \h </w:instrText>
            </w:r>
            <w:r w:rsidR="002C5D70" w:rsidRPr="008C380A">
              <w:rPr>
                <w:noProof/>
                <w:webHidden/>
                <w:sz w:val="28"/>
                <w:szCs w:val="28"/>
                <w:highlight w:val="lightGray"/>
              </w:rPr>
            </w:r>
            <w:r w:rsidR="002C5D70" w:rsidRPr="008C380A">
              <w:rPr>
                <w:noProof/>
                <w:webHidden/>
                <w:sz w:val="28"/>
                <w:szCs w:val="28"/>
                <w:highlight w:val="lightGray"/>
              </w:rPr>
              <w:fldChar w:fldCharType="separate"/>
            </w:r>
            <w:r w:rsidR="00083C9E">
              <w:rPr>
                <w:noProof/>
                <w:webHidden/>
                <w:sz w:val="28"/>
                <w:szCs w:val="28"/>
                <w:highlight w:val="lightGray"/>
              </w:rPr>
              <w:t>9</w:t>
            </w:r>
            <w:r w:rsidR="002C5D70" w:rsidRPr="008C380A">
              <w:rPr>
                <w:noProof/>
                <w:webHidden/>
                <w:sz w:val="28"/>
                <w:szCs w:val="28"/>
                <w:highlight w:val="lightGray"/>
              </w:rPr>
              <w:fldChar w:fldCharType="end"/>
            </w:r>
          </w:hyperlink>
        </w:p>
        <w:p w:rsidR="002C5D70" w:rsidRPr="002C5D70" w:rsidRDefault="006F5B52">
          <w:pPr>
            <w:pStyle w:val="Verzeichnis2"/>
            <w:tabs>
              <w:tab w:val="right" w:pos="10457"/>
            </w:tabs>
            <w:rPr>
              <w:rFonts w:cstheme="minorBidi"/>
              <w:noProof/>
              <w:sz w:val="28"/>
              <w:szCs w:val="28"/>
            </w:rPr>
          </w:pPr>
          <w:hyperlink w:anchor="_Toc406580095" w:history="1">
            <w:r w:rsidR="002C5D70" w:rsidRPr="002C5D70">
              <w:rPr>
                <w:rStyle w:val="Hyperlink"/>
                <w:noProof/>
                <w:sz w:val="28"/>
                <w:szCs w:val="28"/>
              </w:rPr>
              <w:t>Was ist Github?</w:t>
            </w:r>
            <w:r w:rsidR="002C5D70" w:rsidRPr="002C5D70">
              <w:rPr>
                <w:noProof/>
                <w:webHidden/>
                <w:sz w:val="28"/>
                <w:szCs w:val="28"/>
              </w:rPr>
              <w:tab/>
            </w:r>
            <w:r w:rsidR="002C5D70" w:rsidRPr="002C5D70">
              <w:rPr>
                <w:noProof/>
                <w:webHidden/>
                <w:sz w:val="28"/>
                <w:szCs w:val="28"/>
              </w:rPr>
              <w:fldChar w:fldCharType="begin"/>
            </w:r>
            <w:r w:rsidR="002C5D70" w:rsidRPr="002C5D70">
              <w:rPr>
                <w:noProof/>
                <w:webHidden/>
                <w:sz w:val="28"/>
                <w:szCs w:val="28"/>
              </w:rPr>
              <w:instrText xml:space="preserve"> PAGEREF _Toc406580095 \h </w:instrText>
            </w:r>
            <w:r w:rsidR="002C5D70" w:rsidRPr="002C5D70">
              <w:rPr>
                <w:noProof/>
                <w:webHidden/>
                <w:sz w:val="28"/>
                <w:szCs w:val="28"/>
              </w:rPr>
            </w:r>
            <w:r w:rsidR="002C5D70" w:rsidRPr="002C5D7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83C9E">
              <w:rPr>
                <w:noProof/>
                <w:webHidden/>
                <w:sz w:val="28"/>
                <w:szCs w:val="28"/>
              </w:rPr>
              <w:t>9</w:t>
            </w:r>
            <w:r w:rsidR="002C5D70" w:rsidRPr="002C5D7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C5D70" w:rsidRPr="002C5D70" w:rsidRDefault="006F5B52">
          <w:pPr>
            <w:pStyle w:val="Verzeichnis2"/>
            <w:tabs>
              <w:tab w:val="right" w:pos="10457"/>
            </w:tabs>
            <w:rPr>
              <w:rFonts w:cstheme="minorBidi"/>
              <w:noProof/>
              <w:sz w:val="28"/>
              <w:szCs w:val="28"/>
            </w:rPr>
          </w:pPr>
          <w:hyperlink w:anchor="_Toc406580096" w:history="1">
            <w:r w:rsidR="002C5D70" w:rsidRPr="002C5D70">
              <w:rPr>
                <w:rStyle w:val="Hyperlink"/>
                <w:noProof/>
                <w:sz w:val="28"/>
                <w:szCs w:val="28"/>
              </w:rPr>
              <w:t>Warum Github?</w:t>
            </w:r>
            <w:r w:rsidR="002C5D70" w:rsidRPr="002C5D70">
              <w:rPr>
                <w:noProof/>
                <w:webHidden/>
                <w:sz w:val="28"/>
                <w:szCs w:val="28"/>
              </w:rPr>
              <w:tab/>
            </w:r>
            <w:r w:rsidR="002C5D70" w:rsidRPr="002C5D70">
              <w:rPr>
                <w:noProof/>
                <w:webHidden/>
                <w:sz w:val="28"/>
                <w:szCs w:val="28"/>
              </w:rPr>
              <w:fldChar w:fldCharType="begin"/>
            </w:r>
            <w:r w:rsidR="002C5D70" w:rsidRPr="002C5D70">
              <w:rPr>
                <w:noProof/>
                <w:webHidden/>
                <w:sz w:val="28"/>
                <w:szCs w:val="28"/>
              </w:rPr>
              <w:instrText xml:space="preserve"> PAGEREF _Toc406580096 \h </w:instrText>
            </w:r>
            <w:r w:rsidR="002C5D70" w:rsidRPr="002C5D70">
              <w:rPr>
                <w:noProof/>
                <w:webHidden/>
                <w:sz w:val="28"/>
                <w:szCs w:val="28"/>
              </w:rPr>
            </w:r>
            <w:r w:rsidR="002C5D70" w:rsidRPr="002C5D7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83C9E">
              <w:rPr>
                <w:noProof/>
                <w:webHidden/>
                <w:sz w:val="28"/>
                <w:szCs w:val="28"/>
              </w:rPr>
              <w:t>9</w:t>
            </w:r>
            <w:r w:rsidR="002C5D70" w:rsidRPr="002C5D7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C5D70" w:rsidRPr="002C5D70" w:rsidRDefault="006F5B52">
          <w:pPr>
            <w:pStyle w:val="Verzeichnis2"/>
            <w:tabs>
              <w:tab w:val="right" w:pos="10457"/>
            </w:tabs>
            <w:rPr>
              <w:rFonts w:cstheme="minorBidi"/>
              <w:noProof/>
              <w:sz w:val="28"/>
              <w:szCs w:val="28"/>
            </w:rPr>
          </w:pPr>
          <w:hyperlink w:anchor="_Toc406580097" w:history="1">
            <w:r w:rsidR="002C5D70" w:rsidRPr="002C5D70">
              <w:rPr>
                <w:rStyle w:val="Hyperlink"/>
                <w:noProof/>
                <w:sz w:val="28"/>
                <w:szCs w:val="28"/>
              </w:rPr>
              <w:t>Wichtige Commands</w:t>
            </w:r>
            <w:r w:rsidR="002C5D70" w:rsidRPr="002C5D70">
              <w:rPr>
                <w:noProof/>
                <w:webHidden/>
                <w:sz w:val="28"/>
                <w:szCs w:val="28"/>
              </w:rPr>
              <w:tab/>
            </w:r>
            <w:r w:rsidR="002C5D70" w:rsidRPr="002C5D70">
              <w:rPr>
                <w:noProof/>
                <w:webHidden/>
                <w:sz w:val="28"/>
                <w:szCs w:val="28"/>
              </w:rPr>
              <w:fldChar w:fldCharType="begin"/>
            </w:r>
            <w:r w:rsidR="002C5D70" w:rsidRPr="002C5D70">
              <w:rPr>
                <w:noProof/>
                <w:webHidden/>
                <w:sz w:val="28"/>
                <w:szCs w:val="28"/>
              </w:rPr>
              <w:instrText xml:space="preserve"> PAGEREF _Toc406580097 \h </w:instrText>
            </w:r>
            <w:r w:rsidR="002C5D70" w:rsidRPr="002C5D70">
              <w:rPr>
                <w:noProof/>
                <w:webHidden/>
                <w:sz w:val="28"/>
                <w:szCs w:val="28"/>
              </w:rPr>
            </w:r>
            <w:r w:rsidR="002C5D70" w:rsidRPr="002C5D7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83C9E">
              <w:rPr>
                <w:noProof/>
                <w:webHidden/>
                <w:sz w:val="28"/>
                <w:szCs w:val="28"/>
              </w:rPr>
              <w:t>9</w:t>
            </w:r>
            <w:r w:rsidR="002C5D70" w:rsidRPr="002C5D7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A7F33" w:rsidRPr="004728AE" w:rsidRDefault="006A7F33">
          <w:pPr>
            <w:rPr>
              <w:noProof w:val="0"/>
            </w:rPr>
          </w:pPr>
          <w:r w:rsidRPr="002C5D70">
            <w:rPr>
              <w:b/>
              <w:bCs/>
              <w:noProof w:val="0"/>
              <w:sz w:val="24"/>
              <w:szCs w:val="24"/>
            </w:rPr>
            <w:fldChar w:fldCharType="end"/>
          </w:r>
        </w:p>
      </w:sdtContent>
    </w:sdt>
    <w:p w:rsidR="0094419D" w:rsidRPr="004728AE" w:rsidRDefault="0094419D" w:rsidP="00EB31C0">
      <w:pPr>
        <w:rPr>
          <w:noProof w:val="0"/>
          <w:sz w:val="32"/>
        </w:rPr>
      </w:pPr>
    </w:p>
    <w:p w:rsidR="002039BA" w:rsidRPr="004728AE" w:rsidRDefault="002039BA">
      <w:pPr>
        <w:rPr>
          <w:noProof w:val="0"/>
          <w:sz w:val="36"/>
        </w:rPr>
      </w:pPr>
      <w:r w:rsidRPr="004728AE">
        <w:rPr>
          <w:noProof w:val="0"/>
          <w:sz w:val="36"/>
        </w:rPr>
        <w:br w:type="page"/>
      </w:r>
    </w:p>
    <w:p w:rsidR="00D64F21" w:rsidRPr="004728AE" w:rsidRDefault="00D64F21" w:rsidP="00D64F21">
      <w:pPr>
        <w:pStyle w:val="berschrift1"/>
        <w:rPr>
          <w:noProof w:val="0"/>
        </w:rPr>
      </w:pPr>
      <w:bookmarkStart w:id="0" w:name="_Toc406580079"/>
      <w:r w:rsidRPr="004728AE">
        <w:rPr>
          <w:noProof w:val="0"/>
        </w:rPr>
        <w:lastRenderedPageBreak/>
        <w:t>Aufgabe</w:t>
      </w:r>
      <w:bookmarkEnd w:id="0"/>
    </w:p>
    <w:p w:rsidR="00C67AC7" w:rsidRPr="004728AE" w:rsidRDefault="00C67AC7" w:rsidP="00D64F21">
      <w:pPr>
        <w:pStyle w:val="berschrift2"/>
        <w:rPr>
          <w:noProof w:val="0"/>
        </w:rPr>
      </w:pPr>
      <w:bookmarkStart w:id="1" w:name="_Toc406580080"/>
      <w:r w:rsidRPr="004728AE">
        <w:rPr>
          <w:noProof w:val="0"/>
        </w:rPr>
        <w:t>Trainierte Kompetenzen</w:t>
      </w:r>
      <w:bookmarkEnd w:id="1"/>
    </w:p>
    <w:p w:rsidR="00C67AC7" w:rsidRPr="004728AE" w:rsidRDefault="00C67AC7" w:rsidP="00BE7EC3">
      <w:pPr>
        <w:pStyle w:val="Formatvorlage2"/>
        <w:rPr>
          <w:noProof w:val="0"/>
          <w:lang w:val="de-AT"/>
        </w:rPr>
      </w:pPr>
      <w:r w:rsidRPr="004728AE">
        <w:rPr>
          <w:noProof w:val="0"/>
          <w:lang w:val="de-AT"/>
        </w:rPr>
        <w:t xml:space="preserve">Die trainierten Kompetenzen beinhalten: </w:t>
      </w:r>
    </w:p>
    <w:p w:rsidR="00C67AC7" w:rsidRPr="004728AE" w:rsidRDefault="00C67AC7" w:rsidP="00BE7EC3">
      <w:pPr>
        <w:pStyle w:val="Formatvorlage2"/>
        <w:numPr>
          <w:ilvl w:val="0"/>
          <w:numId w:val="6"/>
        </w:numPr>
        <w:rPr>
          <w:noProof w:val="0"/>
          <w:lang w:val="de-AT"/>
        </w:rPr>
      </w:pPr>
      <w:r w:rsidRPr="004728AE">
        <w:rPr>
          <w:noProof w:val="0"/>
          <w:lang w:val="de-AT"/>
        </w:rPr>
        <w:t xml:space="preserve">das Arbeiten mit </w:t>
      </w:r>
      <w:proofErr w:type="spellStart"/>
      <w:r w:rsidRPr="004728AE">
        <w:rPr>
          <w:noProof w:val="0"/>
          <w:lang w:val="de-AT"/>
        </w:rPr>
        <w:t>GitHub</w:t>
      </w:r>
      <w:proofErr w:type="spellEnd"/>
    </w:p>
    <w:p w:rsidR="00C67AC7" w:rsidRPr="004728AE" w:rsidRDefault="00C67AC7" w:rsidP="00BE7EC3">
      <w:pPr>
        <w:pStyle w:val="Formatvorlage2"/>
        <w:numPr>
          <w:ilvl w:val="0"/>
          <w:numId w:val="6"/>
        </w:numPr>
        <w:rPr>
          <w:noProof w:val="0"/>
          <w:lang w:val="de-AT"/>
        </w:rPr>
      </w:pPr>
      <w:r w:rsidRPr="004728AE">
        <w:rPr>
          <w:noProof w:val="0"/>
          <w:lang w:val="de-AT"/>
        </w:rPr>
        <w:t>das Fördern der Teamarbeit</w:t>
      </w:r>
    </w:p>
    <w:p w:rsidR="00C67AC7" w:rsidRPr="004728AE" w:rsidRDefault="00C67AC7" w:rsidP="00BE7EC3">
      <w:pPr>
        <w:pStyle w:val="Formatvorlage2"/>
        <w:numPr>
          <w:ilvl w:val="0"/>
          <w:numId w:val="6"/>
        </w:numPr>
        <w:rPr>
          <w:noProof w:val="0"/>
          <w:lang w:val="de-AT"/>
        </w:rPr>
      </w:pPr>
      <w:r w:rsidRPr="004728AE">
        <w:rPr>
          <w:noProof w:val="0"/>
          <w:lang w:val="de-AT"/>
        </w:rPr>
        <w:t>MVC - Anwendung</w:t>
      </w:r>
    </w:p>
    <w:p w:rsidR="002039BA" w:rsidRPr="004728AE" w:rsidRDefault="00CA5787" w:rsidP="00D64F21">
      <w:pPr>
        <w:pStyle w:val="berschrift2"/>
        <w:rPr>
          <w:noProof w:val="0"/>
        </w:rPr>
      </w:pPr>
      <w:bookmarkStart w:id="2" w:name="_Toc406580081"/>
      <w:r w:rsidRPr="004728AE">
        <w:rPr>
          <w:noProof w:val="0"/>
        </w:rPr>
        <w:t>Aufgabenstellung</w:t>
      </w:r>
      <w:bookmarkEnd w:id="2"/>
    </w:p>
    <w:p w:rsidR="00CA5787" w:rsidRPr="004728AE" w:rsidRDefault="00D26A52" w:rsidP="00BE7EC3">
      <w:pPr>
        <w:pStyle w:val="Formatvorlage2"/>
        <w:rPr>
          <w:noProof w:val="0"/>
          <w:lang w:val="de-AT"/>
        </w:rPr>
      </w:pPr>
      <w:r w:rsidRPr="004728AE">
        <w:rPr>
          <w:noProof w:val="0"/>
          <w:lang w:val="de-AT"/>
        </w:rPr>
        <w:t>Das Ziel</w:t>
      </w:r>
      <w:r w:rsidR="00CA5787" w:rsidRPr="004728AE">
        <w:rPr>
          <w:noProof w:val="0"/>
          <w:lang w:val="de-AT"/>
        </w:rPr>
        <w:t xml:space="preserve"> war es ein Spiel mit dem Namen „</w:t>
      </w:r>
      <w:proofErr w:type="spellStart"/>
      <w:r w:rsidR="00CA5787" w:rsidRPr="004728AE">
        <w:rPr>
          <w:i/>
          <w:noProof w:val="0"/>
          <w:lang w:val="de-AT"/>
        </w:rPr>
        <w:t>Lights</w:t>
      </w:r>
      <w:proofErr w:type="spellEnd"/>
      <w:r w:rsidR="00CA5787" w:rsidRPr="004728AE">
        <w:rPr>
          <w:i/>
          <w:noProof w:val="0"/>
          <w:lang w:val="de-AT"/>
        </w:rPr>
        <w:t xml:space="preserve"> Out</w:t>
      </w:r>
      <w:r w:rsidR="00CA5787" w:rsidRPr="004728AE">
        <w:rPr>
          <w:noProof w:val="0"/>
          <w:lang w:val="de-AT"/>
        </w:rPr>
        <w:t xml:space="preserve">“ </w:t>
      </w:r>
      <w:r w:rsidRPr="004728AE">
        <w:rPr>
          <w:noProof w:val="0"/>
          <w:lang w:val="de-AT"/>
        </w:rPr>
        <w:t xml:space="preserve">als Gruppe </w:t>
      </w:r>
      <w:r w:rsidR="00CA5787" w:rsidRPr="004728AE">
        <w:rPr>
          <w:noProof w:val="0"/>
          <w:lang w:val="de-AT"/>
        </w:rPr>
        <w:t xml:space="preserve">zu programmieren. </w:t>
      </w:r>
      <w:r w:rsidRPr="004728AE">
        <w:rPr>
          <w:noProof w:val="0"/>
          <w:lang w:val="de-AT"/>
        </w:rPr>
        <w:t xml:space="preserve">Dabei wurden </w:t>
      </w:r>
      <w:r w:rsidR="00C67AC7" w:rsidRPr="004728AE">
        <w:rPr>
          <w:noProof w:val="0"/>
          <w:lang w:val="de-AT"/>
        </w:rPr>
        <w:t>v</w:t>
      </w:r>
      <w:r w:rsidRPr="004728AE">
        <w:rPr>
          <w:noProof w:val="0"/>
          <w:lang w:val="de-AT"/>
        </w:rPr>
        <w:t>erschiedenen Teile des Programms sowie die Führung des Protokolls auf mehrere Schüler aufgeteilt.</w:t>
      </w:r>
      <w:r w:rsidR="006F6FE3" w:rsidRPr="004728AE">
        <w:rPr>
          <w:noProof w:val="0"/>
          <w:lang w:val="de-AT"/>
        </w:rPr>
        <w:t xml:space="preserve"> Diese musst</w:t>
      </w:r>
      <w:r w:rsidR="00C67AC7" w:rsidRPr="004728AE">
        <w:rPr>
          <w:noProof w:val="0"/>
          <w:lang w:val="de-AT"/>
        </w:rPr>
        <w:t>en von Schülern auf ein Gruppen-</w:t>
      </w:r>
      <w:r w:rsidR="006F6FE3" w:rsidRPr="004728AE">
        <w:rPr>
          <w:noProof w:val="0"/>
          <w:lang w:val="de-AT"/>
        </w:rPr>
        <w:t xml:space="preserve">Repository in </w:t>
      </w:r>
      <w:proofErr w:type="spellStart"/>
      <w:r w:rsidR="006F6FE3" w:rsidRPr="004728AE">
        <w:rPr>
          <w:noProof w:val="0"/>
          <w:lang w:val="de-AT"/>
        </w:rPr>
        <w:t>Github</w:t>
      </w:r>
      <w:proofErr w:type="spellEnd"/>
      <w:r w:rsidR="006F6FE3" w:rsidRPr="004728AE">
        <w:rPr>
          <w:noProof w:val="0"/>
          <w:lang w:val="de-AT"/>
        </w:rPr>
        <w:t xml:space="preserve"> </w:t>
      </w:r>
      <w:r w:rsidR="0049483C" w:rsidRPr="004728AE">
        <w:rPr>
          <w:noProof w:val="0"/>
          <w:lang w:val="de-AT"/>
        </w:rPr>
        <w:t>hochgel</w:t>
      </w:r>
      <w:r w:rsidR="006F6FE3" w:rsidRPr="004728AE">
        <w:rPr>
          <w:noProof w:val="0"/>
          <w:lang w:val="de-AT"/>
        </w:rPr>
        <w:t>aden werden um zusammen zu arbeiten.</w:t>
      </w:r>
    </w:p>
    <w:p w:rsidR="00F63AA3" w:rsidRPr="004728AE" w:rsidRDefault="0049483C" w:rsidP="00BE7EC3">
      <w:pPr>
        <w:pStyle w:val="Formatvorlage2"/>
        <w:rPr>
          <w:noProof w:val="0"/>
          <w:lang w:val="de-AT"/>
        </w:rPr>
      </w:pPr>
      <w:r w:rsidRPr="004728AE">
        <w:rPr>
          <w:noProof w:val="0"/>
          <w:lang w:val="de-AT"/>
        </w:rPr>
        <w:t>Weiteres</w:t>
      </w:r>
      <w:r w:rsidR="00F63AA3" w:rsidRPr="004728AE">
        <w:rPr>
          <w:noProof w:val="0"/>
          <w:lang w:val="de-AT"/>
        </w:rPr>
        <w:t xml:space="preserve"> muss jede Gruppe:</w:t>
      </w:r>
    </w:p>
    <w:p w:rsidR="00F63AA3" w:rsidRPr="004728AE" w:rsidRDefault="00F63AA3" w:rsidP="00F63AA3">
      <w:pPr>
        <w:pStyle w:val="Formatvorlage2"/>
        <w:numPr>
          <w:ilvl w:val="0"/>
          <w:numId w:val="7"/>
        </w:numPr>
        <w:rPr>
          <w:noProof w:val="0"/>
          <w:lang w:val="de-AT"/>
        </w:rPr>
      </w:pPr>
      <w:r w:rsidRPr="004728AE">
        <w:rPr>
          <w:noProof w:val="0"/>
          <w:lang w:val="de-AT"/>
        </w:rPr>
        <w:t xml:space="preserve">Ein </w:t>
      </w:r>
      <w:proofErr w:type="spellStart"/>
      <w:r w:rsidRPr="004728AE">
        <w:rPr>
          <w:noProof w:val="0"/>
          <w:lang w:val="de-AT"/>
        </w:rPr>
        <w:t>ReadMe</w:t>
      </w:r>
      <w:proofErr w:type="spellEnd"/>
      <w:r w:rsidRPr="004728AE">
        <w:rPr>
          <w:noProof w:val="0"/>
          <w:lang w:val="de-AT"/>
        </w:rPr>
        <w:t xml:space="preserve"> – File mit der Aufgabenstellung bzw. der Team- und Arbeitsaufteilung erstellen</w:t>
      </w:r>
    </w:p>
    <w:p w:rsidR="00F63AA3" w:rsidRPr="004728AE" w:rsidRDefault="00F63AA3" w:rsidP="00F63AA3">
      <w:pPr>
        <w:pStyle w:val="Formatvorlage2"/>
        <w:numPr>
          <w:ilvl w:val="0"/>
          <w:numId w:val="7"/>
        </w:numPr>
        <w:rPr>
          <w:noProof w:val="0"/>
          <w:lang w:val="de-AT"/>
        </w:rPr>
      </w:pPr>
      <w:r w:rsidRPr="004728AE">
        <w:rPr>
          <w:noProof w:val="0"/>
          <w:lang w:val="de-AT"/>
        </w:rPr>
        <w:t>Die Aufgabenstellung im Team umsetzen</w:t>
      </w:r>
    </w:p>
    <w:p w:rsidR="00F63AA3" w:rsidRPr="004728AE" w:rsidRDefault="00F63AA3" w:rsidP="00F63AA3">
      <w:pPr>
        <w:pStyle w:val="Formatvorlage2"/>
        <w:numPr>
          <w:ilvl w:val="0"/>
          <w:numId w:val="7"/>
        </w:numPr>
        <w:rPr>
          <w:noProof w:val="0"/>
          <w:lang w:val="de-AT"/>
        </w:rPr>
      </w:pPr>
      <w:r w:rsidRPr="004728AE">
        <w:rPr>
          <w:noProof w:val="0"/>
          <w:lang w:val="de-AT"/>
        </w:rPr>
        <w:t>Ein Protokoll erstellen</w:t>
      </w:r>
    </w:p>
    <w:p w:rsidR="00B942E9" w:rsidRPr="004728AE" w:rsidRDefault="00B942E9" w:rsidP="00B942E9">
      <w:pPr>
        <w:pStyle w:val="berschrift2"/>
        <w:rPr>
          <w:noProof w:val="0"/>
        </w:rPr>
      </w:pPr>
      <w:bookmarkStart w:id="3" w:name="_Toc406580082"/>
      <w:r w:rsidRPr="004728AE">
        <w:rPr>
          <w:noProof w:val="0"/>
        </w:rPr>
        <w:t>Erweiterte Aufgabenstellung</w:t>
      </w:r>
      <w:bookmarkEnd w:id="3"/>
    </w:p>
    <w:p w:rsidR="00B942E9" w:rsidRPr="004728AE" w:rsidRDefault="00B942E9" w:rsidP="00B942E9">
      <w:pPr>
        <w:pStyle w:val="Formatvorlage2"/>
        <w:rPr>
          <w:noProof w:val="0"/>
          <w:lang w:val="de-AT"/>
        </w:rPr>
      </w:pPr>
      <w:r w:rsidRPr="004728AE">
        <w:rPr>
          <w:noProof w:val="0"/>
          <w:lang w:val="de-AT"/>
        </w:rPr>
        <w:t xml:space="preserve">Da auf </w:t>
      </w:r>
      <w:proofErr w:type="spellStart"/>
      <w:r w:rsidRPr="004728AE">
        <w:rPr>
          <w:noProof w:val="0"/>
          <w:lang w:val="de-AT"/>
        </w:rPr>
        <w:t>Hardcoding</w:t>
      </w:r>
      <w:proofErr w:type="spellEnd"/>
      <w:r w:rsidRPr="004728AE">
        <w:rPr>
          <w:noProof w:val="0"/>
          <w:lang w:val="de-AT"/>
        </w:rPr>
        <w:t xml:space="preserve"> verzichtet wurde, ist das Spielfeld anpassbar. So kann der Benutzer verschiedene „Schwierigkeitsstufen“ (wie z.B. 8x8) auswählen. Sowohl die Check – Methoden im Model, als auch die Button – Generierung im View ist anpassbar</w:t>
      </w:r>
    </w:p>
    <w:p w:rsidR="00F63AA3" w:rsidRPr="004728AE" w:rsidRDefault="00F63AA3" w:rsidP="00B942E9">
      <w:pPr>
        <w:pStyle w:val="Formatvorlage2"/>
        <w:rPr>
          <w:noProof w:val="0"/>
          <w:lang w:val="de-AT"/>
        </w:rPr>
      </w:pPr>
    </w:p>
    <w:p w:rsidR="00F63AA3" w:rsidRPr="004728AE" w:rsidRDefault="00F63AA3" w:rsidP="00B942E9">
      <w:pPr>
        <w:pStyle w:val="Formatvorlage2"/>
        <w:rPr>
          <w:noProof w:val="0"/>
          <w:lang w:val="de-AT"/>
        </w:rPr>
      </w:pPr>
    </w:p>
    <w:p w:rsidR="009D70BE" w:rsidRPr="004728AE" w:rsidRDefault="009D70BE" w:rsidP="00EB31C0">
      <w:pPr>
        <w:pStyle w:val="berschrift2"/>
        <w:rPr>
          <w:noProof w:val="0"/>
        </w:rPr>
      </w:pPr>
      <w:bookmarkStart w:id="4" w:name="_Toc406580083"/>
      <w:r w:rsidRPr="004728AE">
        <w:rPr>
          <w:noProof w:val="0"/>
        </w:rPr>
        <w:lastRenderedPageBreak/>
        <w:t>Arbeitsaufteilung</w:t>
      </w:r>
      <w:bookmarkEnd w:id="4"/>
    </w:p>
    <w:p w:rsidR="00B942E9" w:rsidRPr="004728AE" w:rsidRDefault="00B942E9" w:rsidP="00B942E9">
      <w:pPr>
        <w:pStyle w:val="Formatvorlage2"/>
        <w:rPr>
          <w:noProof w:val="0"/>
          <w:lang w:val="de-AT"/>
        </w:rPr>
      </w:pPr>
      <w:r w:rsidRPr="004728AE">
        <w:rPr>
          <w:noProof w:val="0"/>
          <w:lang w:val="de-AT"/>
        </w:rPr>
        <w:t xml:space="preserve">Mittels MVC kann das Programm in Model, View und Controller aufgeteilt werden. </w:t>
      </w:r>
      <w:r w:rsidR="0049483C" w:rsidRPr="004728AE">
        <w:rPr>
          <w:noProof w:val="0"/>
          <w:lang w:val="de-AT"/>
        </w:rPr>
        <w:t>Weiteres</w:t>
      </w:r>
      <w:r w:rsidRPr="004728AE">
        <w:rPr>
          <w:noProof w:val="0"/>
          <w:lang w:val="de-AT"/>
        </w:rPr>
        <w:t xml:space="preserve"> wird dann das Zusammenspiel aller Klassen geprüft und aufgetretene Fehler korrigiert.</w:t>
      </w:r>
    </w:p>
    <w:tbl>
      <w:tblPr>
        <w:tblStyle w:val="EinfacheTabelle4"/>
        <w:tblW w:w="9066" w:type="dxa"/>
        <w:tblLook w:val="04A0" w:firstRow="1" w:lastRow="0" w:firstColumn="1" w:lastColumn="0" w:noHBand="0" w:noVBand="1"/>
      </w:tblPr>
      <w:tblGrid>
        <w:gridCol w:w="3877"/>
        <w:gridCol w:w="5189"/>
      </w:tblGrid>
      <w:tr w:rsidR="009D70BE" w:rsidRPr="004728AE" w:rsidTr="009441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3" w:type="dxa"/>
          </w:tcPr>
          <w:p w:rsidR="009D70BE" w:rsidRPr="004728AE" w:rsidRDefault="009D70BE">
            <w:pPr>
              <w:rPr>
                <w:noProof w:val="0"/>
                <w:sz w:val="28"/>
              </w:rPr>
            </w:pPr>
            <w:r w:rsidRPr="004728AE">
              <w:rPr>
                <w:noProof w:val="0"/>
                <w:sz w:val="28"/>
              </w:rPr>
              <w:t>Johannes Ucel</w:t>
            </w:r>
          </w:p>
        </w:tc>
        <w:tc>
          <w:tcPr>
            <w:tcW w:w="4533" w:type="dxa"/>
          </w:tcPr>
          <w:p w:rsidR="009D70BE" w:rsidRPr="004728AE" w:rsidRDefault="009D70BE" w:rsidP="009D70BE">
            <w:pPr>
              <w:tabs>
                <w:tab w:val="left" w:pos="206"/>
                <w:tab w:val="right" w:pos="517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 w:val="0"/>
                <w:sz w:val="28"/>
              </w:rPr>
            </w:pPr>
            <w:r w:rsidRPr="004728AE">
              <w:rPr>
                <w:noProof w:val="0"/>
                <w:sz w:val="28"/>
              </w:rPr>
              <w:tab/>
            </w:r>
            <w:r w:rsidRPr="004728AE">
              <w:rPr>
                <w:noProof w:val="0"/>
                <w:sz w:val="28"/>
              </w:rPr>
              <w:tab/>
            </w:r>
            <w:r w:rsidRPr="004728AE">
              <w:rPr>
                <w:b w:val="0"/>
                <w:noProof w:val="0"/>
                <w:sz w:val="28"/>
              </w:rPr>
              <w:t>Model</w:t>
            </w:r>
          </w:p>
        </w:tc>
      </w:tr>
      <w:tr w:rsidR="009D70BE" w:rsidRPr="004728AE" w:rsidTr="009441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3" w:type="dxa"/>
          </w:tcPr>
          <w:p w:rsidR="009D70BE" w:rsidRPr="004728AE" w:rsidRDefault="009D70BE">
            <w:pPr>
              <w:rPr>
                <w:noProof w:val="0"/>
                <w:sz w:val="28"/>
              </w:rPr>
            </w:pPr>
            <w:r w:rsidRPr="004728AE">
              <w:rPr>
                <w:noProof w:val="0"/>
                <w:sz w:val="28"/>
              </w:rPr>
              <w:t xml:space="preserve">Matthias </w:t>
            </w:r>
            <w:proofErr w:type="spellStart"/>
            <w:r w:rsidRPr="004728AE">
              <w:rPr>
                <w:noProof w:val="0"/>
                <w:sz w:val="28"/>
              </w:rPr>
              <w:t>Stickler</w:t>
            </w:r>
            <w:proofErr w:type="spellEnd"/>
          </w:p>
        </w:tc>
        <w:tc>
          <w:tcPr>
            <w:tcW w:w="4533" w:type="dxa"/>
          </w:tcPr>
          <w:p w:rsidR="009D70BE" w:rsidRPr="004728AE" w:rsidRDefault="009D70BE" w:rsidP="009D70B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 w:val="0"/>
                <w:sz w:val="28"/>
              </w:rPr>
            </w:pPr>
            <w:r w:rsidRPr="004728AE">
              <w:rPr>
                <w:noProof w:val="0"/>
                <w:sz w:val="28"/>
              </w:rPr>
              <w:t>GUI</w:t>
            </w:r>
          </w:p>
        </w:tc>
      </w:tr>
      <w:tr w:rsidR="009D70BE" w:rsidRPr="004728AE" w:rsidTr="0094419D">
        <w:trPr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3" w:type="dxa"/>
          </w:tcPr>
          <w:p w:rsidR="009D70BE" w:rsidRPr="004728AE" w:rsidRDefault="009D70BE">
            <w:pPr>
              <w:rPr>
                <w:noProof w:val="0"/>
                <w:sz w:val="28"/>
              </w:rPr>
            </w:pPr>
            <w:r w:rsidRPr="004728AE">
              <w:rPr>
                <w:noProof w:val="0"/>
                <w:sz w:val="28"/>
              </w:rPr>
              <w:t xml:space="preserve">Oliver </w:t>
            </w:r>
            <w:proofErr w:type="spellStart"/>
            <w:r w:rsidRPr="004728AE">
              <w:rPr>
                <w:noProof w:val="0"/>
                <w:sz w:val="28"/>
              </w:rPr>
              <w:t>Masrie</w:t>
            </w:r>
            <w:proofErr w:type="spellEnd"/>
          </w:p>
        </w:tc>
        <w:tc>
          <w:tcPr>
            <w:tcW w:w="4533" w:type="dxa"/>
          </w:tcPr>
          <w:p w:rsidR="009D70BE" w:rsidRPr="004728AE" w:rsidRDefault="009D70BE" w:rsidP="009D70B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 w:val="0"/>
                <w:sz w:val="28"/>
              </w:rPr>
            </w:pPr>
            <w:r w:rsidRPr="004728AE">
              <w:rPr>
                <w:noProof w:val="0"/>
                <w:sz w:val="28"/>
              </w:rPr>
              <w:t>Controller ,Protokoll</w:t>
            </w:r>
          </w:p>
        </w:tc>
      </w:tr>
    </w:tbl>
    <w:p w:rsidR="009D70BE" w:rsidRPr="004728AE" w:rsidRDefault="009D70BE" w:rsidP="009D70BE">
      <w:pPr>
        <w:rPr>
          <w:noProof w:val="0"/>
          <w:sz w:val="28"/>
        </w:rPr>
      </w:pPr>
    </w:p>
    <w:p w:rsidR="009D70BE" w:rsidRPr="004728AE" w:rsidRDefault="009D70BE" w:rsidP="00EB31C0">
      <w:pPr>
        <w:pStyle w:val="berschrift2"/>
        <w:rPr>
          <w:noProof w:val="0"/>
        </w:rPr>
      </w:pPr>
      <w:bookmarkStart w:id="5" w:name="_Toc406580084"/>
      <w:r w:rsidRPr="004728AE">
        <w:rPr>
          <w:noProof w:val="0"/>
        </w:rPr>
        <w:t>Funktion des Spiels</w:t>
      </w:r>
      <w:bookmarkEnd w:id="5"/>
    </w:p>
    <w:p w:rsidR="00FD04D3" w:rsidRPr="004728AE" w:rsidRDefault="009D70BE" w:rsidP="00BE7EC3">
      <w:pPr>
        <w:pStyle w:val="Formatvorlage2"/>
        <w:rPr>
          <w:noProof w:val="0"/>
          <w:lang w:val="de-AT"/>
        </w:rPr>
      </w:pPr>
      <w:r w:rsidRPr="004728AE">
        <w:rPr>
          <w:noProof w:val="0"/>
          <w:lang w:val="de-AT"/>
        </w:rPr>
        <w:t>Das Spie</w:t>
      </w:r>
      <w:r w:rsidR="0055601E" w:rsidRPr="004728AE">
        <w:rPr>
          <w:noProof w:val="0"/>
          <w:lang w:val="de-AT"/>
        </w:rPr>
        <w:t xml:space="preserve">l besteht aus einer 5*5 großen Fläche von Lichtern, welche entweder an oder aus sind. Wenn eines der Lichtfelder angeklickt wird ändert sich der An/Aus Zustand des </w:t>
      </w:r>
      <w:r w:rsidR="00FD04D3" w:rsidRPr="004728AE">
        <w:rPr>
          <w:noProof w:val="0"/>
          <w:lang w:val="de-AT"/>
        </w:rPr>
        <w:t xml:space="preserve">geklickten </w:t>
      </w:r>
      <w:r w:rsidR="0055601E" w:rsidRPr="004728AE">
        <w:rPr>
          <w:noProof w:val="0"/>
          <w:lang w:val="de-AT"/>
        </w:rPr>
        <w:t>Feldes</w:t>
      </w:r>
      <w:r w:rsidR="00FD04D3" w:rsidRPr="004728AE">
        <w:rPr>
          <w:noProof w:val="0"/>
          <w:lang w:val="de-AT"/>
        </w:rPr>
        <w:t>, sowie der benachbarten Felder.</w:t>
      </w:r>
      <w:r w:rsidR="0055601E" w:rsidRPr="004728AE">
        <w:rPr>
          <w:noProof w:val="0"/>
          <w:lang w:val="de-AT"/>
        </w:rPr>
        <w:t xml:space="preserve"> </w:t>
      </w:r>
    </w:p>
    <w:p w:rsidR="00F62EC6" w:rsidRPr="004728AE" w:rsidRDefault="0055601E" w:rsidP="00F62EC6">
      <w:pPr>
        <w:pStyle w:val="Formatvorlage2"/>
        <w:rPr>
          <w:noProof w:val="0"/>
          <w:lang w:val="de-AT"/>
        </w:rPr>
      </w:pPr>
      <w:r w:rsidRPr="004728AE">
        <w:rPr>
          <w:noProof w:val="0"/>
          <w:lang w:val="de-AT"/>
        </w:rPr>
        <w:t>Beim Start soll eine zufällige Kombination</w:t>
      </w:r>
      <w:r w:rsidR="00FD04D3" w:rsidRPr="004728AE">
        <w:rPr>
          <w:noProof w:val="0"/>
          <w:lang w:val="de-AT"/>
        </w:rPr>
        <w:t xml:space="preserve"> oder ein vorgegebenes Muster von eingeschalteten  Feldern vo</w:t>
      </w:r>
      <w:r w:rsidR="00F62EC6" w:rsidRPr="004728AE">
        <w:rPr>
          <w:noProof w:val="0"/>
          <w:lang w:val="de-AT"/>
        </w:rPr>
        <w:t xml:space="preserve">rkommen. Ziel des Spiels ist es, alle Flächen im </w:t>
      </w:r>
      <w:r w:rsidR="0049483C" w:rsidRPr="004728AE">
        <w:rPr>
          <w:noProof w:val="0"/>
          <w:lang w:val="de-AT"/>
        </w:rPr>
        <w:t>ausgeschalteten</w:t>
      </w:r>
      <w:r w:rsidR="00F62EC6" w:rsidRPr="004728AE">
        <w:rPr>
          <w:noProof w:val="0"/>
          <w:lang w:val="de-AT"/>
        </w:rPr>
        <w:t xml:space="preserve"> Zustand zu haben.</w:t>
      </w:r>
    </w:p>
    <w:p w:rsidR="00F62EC6" w:rsidRPr="004728AE" w:rsidRDefault="00F62EC6" w:rsidP="00F62EC6">
      <w:pPr>
        <w:rPr>
          <w:noProof w:val="0"/>
        </w:rPr>
      </w:pPr>
    </w:p>
    <w:p w:rsidR="00F62EC6" w:rsidRPr="004728AE" w:rsidRDefault="00F62EC6" w:rsidP="00F62EC6">
      <w:pPr>
        <w:pStyle w:val="berschrift1"/>
        <w:rPr>
          <w:noProof w:val="0"/>
        </w:rPr>
      </w:pPr>
      <w:bookmarkStart w:id="6" w:name="_Toc406580085"/>
      <w:r w:rsidRPr="004728AE">
        <w:rPr>
          <w:noProof w:val="0"/>
        </w:rPr>
        <w:t>Aufwandsschätzung</w:t>
      </w:r>
      <w:bookmarkEnd w:id="6"/>
    </w:p>
    <w:tbl>
      <w:tblPr>
        <w:tblW w:w="1014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66"/>
        <w:gridCol w:w="1866"/>
        <w:gridCol w:w="1866"/>
        <w:gridCol w:w="1866"/>
        <w:gridCol w:w="2679"/>
      </w:tblGrid>
      <w:tr w:rsidR="00F62EC6" w:rsidRPr="00F62EC6" w:rsidTr="00F62EC6">
        <w:trPr>
          <w:trHeight w:val="533"/>
        </w:trPr>
        <w:tc>
          <w:tcPr>
            <w:tcW w:w="1866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F62EC6" w:rsidRPr="00F62EC6" w:rsidRDefault="00F62EC6" w:rsidP="00F62EC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noProof w:val="0"/>
                <w:color w:val="FFFFFF"/>
                <w:sz w:val="28"/>
                <w:szCs w:val="28"/>
                <w:lang w:eastAsia="de-AT"/>
              </w:rPr>
            </w:pPr>
          </w:p>
        </w:tc>
        <w:tc>
          <w:tcPr>
            <w:tcW w:w="186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F62EC6" w:rsidRPr="00F62EC6" w:rsidRDefault="00F62EC6" w:rsidP="00F62EC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noProof w:val="0"/>
                <w:color w:val="FFFFFF"/>
                <w:sz w:val="28"/>
                <w:szCs w:val="28"/>
                <w:lang w:eastAsia="de-AT"/>
              </w:rPr>
            </w:pPr>
            <w:r w:rsidRPr="00F62EC6">
              <w:rPr>
                <w:rFonts w:ascii="Calibri" w:eastAsia="Times New Roman" w:hAnsi="Calibri" w:cs="Times New Roman"/>
                <w:b/>
                <w:bCs/>
                <w:noProof w:val="0"/>
                <w:color w:val="FFFFFF"/>
                <w:sz w:val="28"/>
                <w:szCs w:val="28"/>
                <w:lang w:eastAsia="de-AT"/>
              </w:rPr>
              <w:t>Ucel</w:t>
            </w:r>
          </w:p>
        </w:tc>
        <w:tc>
          <w:tcPr>
            <w:tcW w:w="186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F62EC6" w:rsidRPr="00F62EC6" w:rsidRDefault="00F62EC6" w:rsidP="00F62EC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noProof w:val="0"/>
                <w:color w:val="FFFFFF"/>
                <w:sz w:val="28"/>
                <w:szCs w:val="28"/>
                <w:lang w:eastAsia="de-AT"/>
              </w:rPr>
            </w:pPr>
            <w:proofErr w:type="spellStart"/>
            <w:r w:rsidRPr="00F62EC6">
              <w:rPr>
                <w:rFonts w:ascii="Calibri" w:eastAsia="Times New Roman" w:hAnsi="Calibri" w:cs="Times New Roman"/>
                <w:b/>
                <w:bCs/>
                <w:noProof w:val="0"/>
                <w:color w:val="FFFFFF"/>
                <w:sz w:val="28"/>
                <w:szCs w:val="28"/>
                <w:lang w:eastAsia="de-AT"/>
              </w:rPr>
              <w:t>Masrie</w:t>
            </w:r>
            <w:proofErr w:type="spellEnd"/>
          </w:p>
        </w:tc>
        <w:tc>
          <w:tcPr>
            <w:tcW w:w="186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F62EC6" w:rsidRPr="00F62EC6" w:rsidRDefault="00F62EC6" w:rsidP="00F62EC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noProof w:val="0"/>
                <w:color w:val="FFFFFF"/>
                <w:sz w:val="28"/>
                <w:szCs w:val="28"/>
                <w:lang w:eastAsia="de-AT"/>
              </w:rPr>
            </w:pPr>
            <w:proofErr w:type="spellStart"/>
            <w:r w:rsidRPr="00F62EC6">
              <w:rPr>
                <w:rFonts w:ascii="Calibri" w:eastAsia="Times New Roman" w:hAnsi="Calibri" w:cs="Times New Roman"/>
                <w:b/>
                <w:bCs/>
                <w:noProof w:val="0"/>
                <w:color w:val="FFFFFF"/>
                <w:sz w:val="28"/>
                <w:szCs w:val="28"/>
                <w:lang w:eastAsia="de-AT"/>
              </w:rPr>
              <w:t>Stickler</w:t>
            </w:r>
            <w:proofErr w:type="spellEnd"/>
          </w:p>
        </w:tc>
        <w:tc>
          <w:tcPr>
            <w:tcW w:w="267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:rsidR="00F62EC6" w:rsidRPr="00F62EC6" w:rsidRDefault="00F62EC6" w:rsidP="00F62EC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noProof w:val="0"/>
                <w:color w:val="FFFFFF"/>
                <w:sz w:val="28"/>
                <w:szCs w:val="28"/>
                <w:lang w:eastAsia="de-AT"/>
              </w:rPr>
            </w:pPr>
            <w:r w:rsidRPr="00F62EC6">
              <w:rPr>
                <w:rFonts w:ascii="Calibri" w:eastAsia="Times New Roman" w:hAnsi="Calibri" w:cs="Times New Roman"/>
                <w:b/>
                <w:bCs/>
                <w:noProof w:val="0"/>
                <w:color w:val="FFFFFF"/>
                <w:sz w:val="28"/>
                <w:szCs w:val="28"/>
                <w:lang w:eastAsia="de-AT"/>
              </w:rPr>
              <w:t>Gesamtstunden</w:t>
            </w:r>
          </w:p>
        </w:tc>
      </w:tr>
      <w:tr w:rsidR="00F62EC6" w:rsidRPr="00F62EC6" w:rsidTr="00F62EC6">
        <w:trPr>
          <w:trHeight w:val="533"/>
        </w:trPr>
        <w:tc>
          <w:tcPr>
            <w:tcW w:w="1866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62EC6" w:rsidRPr="00F62EC6" w:rsidRDefault="00F62EC6" w:rsidP="00F62EC6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</w:pPr>
            <w:r w:rsidRPr="00F62EC6"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  <w:t>View</w:t>
            </w:r>
          </w:p>
        </w:tc>
        <w:tc>
          <w:tcPr>
            <w:tcW w:w="186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62EC6" w:rsidRPr="00F62EC6" w:rsidRDefault="007A1538" w:rsidP="00F62E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</w:pPr>
            <w:r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  <w:t>0</w:t>
            </w:r>
          </w:p>
        </w:tc>
        <w:tc>
          <w:tcPr>
            <w:tcW w:w="186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62EC6" w:rsidRPr="00F62EC6" w:rsidRDefault="00F62EC6" w:rsidP="00F62E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</w:pPr>
            <w:r w:rsidRPr="00F62EC6"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  <w:t>0</w:t>
            </w:r>
          </w:p>
        </w:tc>
        <w:tc>
          <w:tcPr>
            <w:tcW w:w="186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62EC6" w:rsidRPr="00F62EC6" w:rsidRDefault="007A1538" w:rsidP="00F62E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</w:pPr>
            <w:r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  <w:t>2</w:t>
            </w:r>
          </w:p>
        </w:tc>
        <w:tc>
          <w:tcPr>
            <w:tcW w:w="267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F62EC6" w:rsidRPr="00F62EC6" w:rsidRDefault="007A1538" w:rsidP="00F62E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</w:pPr>
            <w:r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  <w:t>2</w:t>
            </w:r>
          </w:p>
        </w:tc>
      </w:tr>
      <w:tr w:rsidR="00F62EC6" w:rsidRPr="00F62EC6" w:rsidTr="00F62EC6">
        <w:trPr>
          <w:trHeight w:val="533"/>
        </w:trPr>
        <w:tc>
          <w:tcPr>
            <w:tcW w:w="1866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62EC6" w:rsidRPr="00F62EC6" w:rsidRDefault="00F62EC6" w:rsidP="00F62EC6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</w:pPr>
            <w:r w:rsidRPr="00F62EC6"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  <w:t>Model</w:t>
            </w:r>
          </w:p>
        </w:tc>
        <w:tc>
          <w:tcPr>
            <w:tcW w:w="186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62EC6" w:rsidRPr="00F62EC6" w:rsidRDefault="007A1538" w:rsidP="00F62E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</w:pPr>
            <w:r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  <w:t>2</w:t>
            </w:r>
          </w:p>
        </w:tc>
        <w:tc>
          <w:tcPr>
            <w:tcW w:w="186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62EC6" w:rsidRPr="00F62EC6" w:rsidRDefault="00F62EC6" w:rsidP="00F62E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</w:pPr>
            <w:r w:rsidRPr="00F62EC6"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  <w:t>0</w:t>
            </w:r>
          </w:p>
        </w:tc>
        <w:tc>
          <w:tcPr>
            <w:tcW w:w="186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62EC6" w:rsidRPr="00F62EC6" w:rsidRDefault="00F62EC6" w:rsidP="00F62E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</w:pPr>
            <w:r w:rsidRPr="00F62EC6"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  <w:t>0</w:t>
            </w:r>
          </w:p>
        </w:tc>
        <w:tc>
          <w:tcPr>
            <w:tcW w:w="267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F62EC6" w:rsidRPr="00F62EC6" w:rsidRDefault="007A1538" w:rsidP="00F62E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</w:pPr>
            <w:r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  <w:t>2</w:t>
            </w:r>
          </w:p>
        </w:tc>
      </w:tr>
      <w:tr w:rsidR="00F62EC6" w:rsidRPr="00F62EC6" w:rsidTr="00F62EC6">
        <w:trPr>
          <w:trHeight w:val="533"/>
        </w:trPr>
        <w:tc>
          <w:tcPr>
            <w:tcW w:w="1866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62EC6" w:rsidRPr="00F62EC6" w:rsidRDefault="00F62EC6" w:rsidP="00F62EC6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</w:pPr>
            <w:r w:rsidRPr="00F62EC6"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  <w:t>Controller</w:t>
            </w:r>
          </w:p>
        </w:tc>
        <w:tc>
          <w:tcPr>
            <w:tcW w:w="186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62EC6" w:rsidRPr="00F62EC6" w:rsidRDefault="007A1538" w:rsidP="00F62E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</w:pPr>
            <w:r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  <w:t>0</w:t>
            </w:r>
          </w:p>
        </w:tc>
        <w:tc>
          <w:tcPr>
            <w:tcW w:w="186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62EC6" w:rsidRPr="00F62EC6" w:rsidRDefault="007A1538" w:rsidP="00F62E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</w:pPr>
            <w:r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  <w:t>1,5</w:t>
            </w:r>
          </w:p>
        </w:tc>
        <w:tc>
          <w:tcPr>
            <w:tcW w:w="186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62EC6" w:rsidRPr="00F62EC6" w:rsidRDefault="00F62EC6" w:rsidP="00F62E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</w:pPr>
            <w:r w:rsidRPr="00F62EC6"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  <w:t>0</w:t>
            </w:r>
          </w:p>
        </w:tc>
        <w:tc>
          <w:tcPr>
            <w:tcW w:w="267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F62EC6" w:rsidRPr="00F62EC6" w:rsidRDefault="007A1538" w:rsidP="00F62E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</w:pPr>
            <w:r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  <w:t>1,5</w:t>
            </w:r>
          </w:p>
        </w:tc>
      </w:tr>
      <w:tr w:rsidR="00F62EC6" w:rsidRPr="00F62EC6" w:rsidTr="00F62EC6">
        <w:trPr>
          <w:trHeight w:val="533"/>
        </w:trPr>
        <w:tc>
          <w:tcPr>
            <w:tcW w:w="1866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62EC6" w:rsidRPr="00F62EC6" w:rsidRDefault="00F62EC6" w:rsidP="00F62EC6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</w:pPr>
            <w:r w:rsidRPr="00F62EC6"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  <w:t>Testen</w:t>
            </w:r>
          </w:p>
        </w:tc>
        <w:tc>
          <w:tcPr>
            <w:tcW w:w="186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62EC6" w:rsidRPr="00F62EC6" w:rsidRDefault="00F62EC6" w:rsidP="00F62E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</w:pPr>
            <w:r w:rsidRPr="00F62EC6"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  <w:t>1</w:t>
            </w:r>
          </w:p>
        </w:tc>
        <w:tc>
          <w:tcPr>
            <w:tcW w:w="186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62EC6" w:rsidRPr="00F62EC6" w:rsidRDefault="007A1538" w:rsidP="00F62E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</w:pPr>
            <w:r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  <w:t>1</w:t>
            </w:r>
          </w:p>
        </w:tc>
        <w:tc>
          <w:tcPr>
            <w:tcW w:w="186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F62EC6" w:rsidRPr="00F62EC6" w:rsidRDefault="007A1538" w:rsidP="00F62E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</w:pPr>
            <w:r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  <w:t>1</w:t>
            </w:r>
          </w:p>
        </w:tc>
        <w:tc>
          <w:tcPr>
            <w:tcW w:w="267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F62EC6" w:rsidRPr="00F62EC6" w:rsidRDefault="007A1538" w:rsidP="00F62E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</w:pPr>
            <w:r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  <w:t>3</w:t>
            </w:r>
          </w:p>
        </w:tc>
      </w:tr>
      <w:tr w:rsidR="00F62EC6" w:rsidRPr="00F62EC6" w:rsidTr="00F62EC6">
        <w:trPr>
          <w:trHeight w:val="533"/>
        </w:trPr>
        <w:tc>
          <w:tcPr>
            <w:tcW w:w="1866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62EC6" w:rsidRPr="00F62EC6" w:rsidRDefault="00F62EC6" w:rsidP="00F62EC6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</w:pPr>
            <w:r w:rsidRPr="00F62EC6"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  <w:t>Protokoll</w:t>
            </w:r>
          </w:p>
        </w:tc>
        <w:tc>
          <w:tcPr>
            <w:tcW w:w="186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62EC6" w:rsidRPr="00F62EC6" w:rsidRDefault="00F62EC6" w:rsidP="00F62E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</w:pPr>
            <w:r w:rsidRPr="00F62EC6"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  <w:t>1</w:t>
            </w:r>
          </w:p>
        </w:tc>
        <w:tc>
          <w:tcPr>
            <w:tcW w:w="186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62EC6" w:rsidRPr="00F62EC6" w:rsidRDefault="00F62EC6" w:rsidP="00F62E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</w:pPr>
            <w:r w:rsidRPr="00F62EC6"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  <w:t>1</w:t>
            </w:r>
          </w:p>
        </w:tc>
        <w:tc>
          <w:tcPr>
            <w:tcW w:w="186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F62EC6" w:rsidRPr="00F62EC6" w:rsidRDefault="00F62EC6" w:rsidP="00F62E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</w:pPr>
            <w:r w:rsidRPr="00F62EC6"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  <w:t>1</w:t>
            </w:r>
          </w:p>
        </w:tc>
        <w:tc>
          <w:tcPr>
            <w:tcW w:w="2679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F62EC6" w:rsidRPr="00F62EC6" w:rsidRDefault="00F62EC6" w:rsidP="00F62E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</w:pPr>
            <w:r w:rsidRPr="00F62EC6"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  <w:t>3</w:t>
            </w:r>
          </w:p>
        </w:tc>
      </w:tr>
      <w:tr w:rsidR="00F62EC6" w:rsidRPr="00F62EC6" w:rsidTr="00F62EC6">
        <w:trPr>
          <w:trHeight w:val="533"/>
        </w:trPr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2EC6" w:rsidRPr="00F62EC6" w:rsidRDefault="00F62EC6" w:rsidP="00F62EC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</w:pPr>
          </w:p>
        </w:tc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2EC6" w:rsidRPr="00F62EC6" w:rsidRDefault="00F62EC6" w:rsidP="00F62EC6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8"/>
                <w:szCs w:val="28"/>
                <w:lang w:eastAsia="de-AT"/>
              </w:rPr>
            </w:pPr>
          </w:p>
        </w:tc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2EC6" w:rsidRPr="00F62EC6" w:rsidRDefault="00F62EC6" w:rsidP="00F62EC6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8"/>
                <w:szCs w:val="28"/>
                <w:lang w:eastAsia="de-AT"/>
              </w:rPr>
            </w:pPr>
          </w:p>
        </w:tc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2EC6" w:rsidRPr="00F62EC6" w:rsidRDefault="00F62EC6" w:rsidP="00F62EC6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8"/>
                <w:szCs w:val="28"/>
                <w:lang w:eastAsia="de-AT"/>
              </w:rPr>
            </w:pPr>
          </w:p>
        </w:tc>
        <w:tc>
          <w:tcPr>
            <w:tcW w:w="2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2EC6" w:rsidRPr="00F62EC6" w:rsidRDefault="00F62EC6" w:rsidP="00F62EC6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8"/>
                <w:szCs w:val="28"/>
                <w:lang w:eastAsia="de-AT"/>
              </w:rPr>
            </w:pPr>
          </w:p>
        </w:tc>
      </w:tr>
      <w:tr w:rsidR="00F62EC6" w:rsidRPr="00F62EC6" w:rsidTr="00F62EC6">
        <w:trPr>
          <w:trHeight w:val="533"/>
        </w:trPr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2EC6" w:rsidRPr="00F62EC6" w:rsidRDefault="00F62EC6" w:rsidP="00F62EC6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8"/>
                <w:szCs w:val="28"/>
                <w:lang w:eastAsia="de-AT"/>
              </w:rPr>
            </w:pPr>
          </w:p>
        </w:tc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2EC6" w:rsidRPr="00F62EC6" w:rsidRDefault="00F62EC6" w:rsidP="00F62EC6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8"/>
                <w:szCs w:val="28"/>
                <w:lang w:eastAsia="de-AT"/>
              </w:rPr>
            </w:pPr>
          </w:p>
        </w:tc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2EC6" w:rsidRPr="00F62EC6" w:rsidRDefault="00F62EC6" w:rsidP="00F62EC6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8"/>
                <w:szCs w:val="28"/>
                <w:lang w:eastAsia="de-AT"/>
              </w:rPr>
            </w:pPr>
          </w:p>
        </w:tc>
        <w:tc>
          <w:tcPr>
            <w:tcW w:w="45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:rsidR="00F62EC6" w:rsidRPr="00F62EC6" w:rsidRDefault="007A1538" w:rsidP="00F62EC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noProof w:val="0"/>
                <w:color w:val="FFFFFF"/>
                <w:sz w:val="28"/>
                <w:szCs w:val="28"/>
                <w:lang w:eastAsia="de-AT"/>
              </w:rPr>
            </w:pPr>
            <w:r>
              <w:rPr>
                <w:rFonts w:ascii="Calibri" w:eastAsia="Times New Roman" w:hAnsi="Calibri" w:cs="Times New Roman"/>
                <w:noProof w:val="0"/>
                <w:color w:val="FFFFFF"/>
                <w:sz w:val="28"/>
                <w:szCs w:val="28"/>
                <w:lang w:eastAsia="de-AT"/>
              </w:rPr>
              <w:t>Total: 11,5</w:t>
            </w:r>
            <w:bookmarkStart w:id="7" w:name="_GoBack"/>
            <w:bookmarkEnd w:id="7"/>
          </w:p>
        </w:tc>
      </w:tr>
    </w:tbl>
    <w:p w:rsidR="00F62EC6" w:rsidRPr="004728AE" w:rsidRDefault="00F62EC6" w:rsidP="00F62EC6">
      <w:pPr>
        <w:rPr>
          <w:noProof w:val="0"/>
        </w:rPr>
      </w:pPr>
    </w:p>
    <w:p w:rsidR="009D70BE" w:rsidRPr="004728AE" w:rsidRDefault="00FD04D3" w:rsidP="00D64F21">
      <w:pPr>
        <w:pStyle w:val="berschrift1"/>
        <w:rPr>
          <w:noProof w:val="0"/>
        </w:rPr>
      </w:pPr>
      <w:bookmarkStart w:id="8" w:name="_Toc406580086"/>
      <w:r w:rsidRPr="004728AE">
        <w:rPr>
          <w:noProof w:val="0"/>
        </w:rPr>
        <w:lastRenderedPageBreak/>
        <w:t>Entwurf</w:t>
      </w:r>
      <w:bookmarkEnd w:id="8"/>
    </w:p>
    <w:p w:rsidR="009D70BE" w:rsidRPr="004728AE" w:rsidRDefault="00EB31C0" w:rsidP="009D70BE">
      <w:pPr>
        <w:rPr>
          <w:noProof w:val="0"/>
          <w:sz w:val="28"/>
        </w:rPr>
      </w:pPr>
      <w:r w:rsidRPr="004728AE">
        <w:rPr>
          <w:sz w:val="36"/>
          <w:lang w:eastAsia="de-AT"/>
        </w:rPr>
        <w:drawing>
          <wp:anchor distT="0" distB="0" distL="114300" distR="114300" simplePos="0" relativeHeight="251660288" behindDoc="1" locked="0" layoutInCell="1" allowOverlap="1" wp14:anchorId="0B1C00B1" wp14:editId="4C534A8F">
            <wp:simplePos x="0" y="0"/>
            <wp:positionH relativeFrom="margin">
              <wp:align>left</wp:align>
            </wp:positionH>
            <wp:positionV relativeFrom="paragraph">
              <wp:posOffset>470535</wp:posOffset>
            </wp:positionV>
            <wp:extent cx="6410960" cy="5448300"/>
            <wp:effectExtent l="0" t="0" r="8890" b="0"/>
            <wp:wrapTight wrapText="bothSides">
              <wp:wrapPolygon edited="0">
                <wp:start x="0" y="0"/>
                <wp:lineTo x="0" y="21524"/>
                <wp:lineTo x="21566" y="21524"/>
                <wp:lineTo x="21566" y="0"/>
                <wp:lineTo x="0" y="0"/>
              </wp:wrapPolygon>
            </wp:wrapTight>
            <wp:docPr id="1" name="Grafik 1" descr="U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UML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960" cy="544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04D3" w:rsidRPr="004728AE">
        <w:rPr>
          <w:noProof w:val="0"/>
          <w:sz w:val="28"/>
        </w:rPr>
        <w:t>Der Entwurf des Programmes wurde als UML-Klassendiagramm erstellt.</w:t>
      </w:r>
    </w:p>
    <w:p w:rsidR="00ED0383" w:rsidRPr="004728AE" w:rsidRDefault="00ED0383">
      <w:pPr>
        <w:rPr>
          <w:noProof w:val="0"/>
          <w:sz w:val="36"/>
        </w:rPr>
      </w:pPr>
    </w:p>
    <w:p w:rsidR="003F2B3E" w:rsidRPr="004728AE" w:rsidRDefault="003F2B3E">
      <w:pPr>
        <w:rPr>
          <w:noProof w:val="0"/>
          <w:sz w:val="44"/>
        </w:rPr>
      </w:pPr>
    </w:p>
    <w:p w:rsidR="003F2B3E" w:rsidRPr="004728AE" w:rsidRDefault="003F2B3E">
      <w:pPr>
        <w:rPr>
          <w:noProof w:val="0"/>
          <w:sz w:val="44"/>
        </w:rPr>
      </w:pPr>
    </w:p>
    <w:p w:rsidR="00AD6466" w:rsidRPr="004728AE" w:rsidRDefault="00AD6466">
      <w:pPr>
        <w:rPr>
          <w:noProof w:val="0"/>
          <w:sz w:val="44"/>
        </w:rPr>
      </w:pPr>
    </w:p>
    <w:p w:rsidR="00D26A52" w:rsidRPr="004728AE" w:rsidRDefault="006F6FE3" w:rsidP="001214FF">
      <w:pPr>
        <w:pStyle w:val="berschrift1"/>
        <w:rPr>
          <w:noProof w:val="0"/>
        </w:rPr>
      </w:pPr>
      <w:bookmarkStart w:id="9" w:name="_Toc406580087"/>
      <w:r w:rsidRPr="004728AE">
        <w:rPr>
          <w:noProof w:val="0"/>
        </w:rPr>
        <w:lastRenderedPageBreak/>
        <w:t>Implementierung</w:t>
      </w:r>
      <w:bookmarkEnd w:id="9"/>
    </w:p>
    <w:p w:rsidR="000B3606" w:rsidRPr="004728AE" w:rsidRDefault="006F6FE3" w:rsidP="001214FF">
      <w:pPr>
        <w:pStyle w:val="Formatvorlage2"/>
        <w:rPr>
          <w:noProof w:val="0"/>
          <w:lang w:val="de-AT"/>
        </w:rPr>
      </w:pPr>
      <w:r w:rsidRPr="004728AE">
        <w:rPr>
          <w:noProof w:val="0"/>
          <w:lang w:val="de-AT"/>
        </w:rPr>
        <w:t>Codiert wurde das Spiel mit der Programmiersprache Java</w:t>
      </w:r>
      <w:r w:rsidR="001214FF" w:rsidRPr="004728AE">
        <w:rPr>
          <w:noProof w:val="0"/>
          <w:lang w:val="de-AT"/>
        </w:rPr>
        <w:t>, nach dem Model-</w:t>
      </w:r>
      <w:r w:rsidR="000B3606" w:rsidRPr="004728AE">
        <w:rPr>
          <w:noProof w:val="0"/>
          <w:lang w:val="de-AT"/>
        </w:rPr>
        <w:t>View-Control</w:t>
      </w:r>
      <w:r w:rsidR="0049483C" w:rsidRPr="004728AE">
        <w:rPr>
          <w:noProof w:val="0"/>
          <w:lang w:val="de-AT"/>
        </w:rPr>
        <w:t>l</w:t>
      </w:r>
      <w:r w:rsidR="001214FF" w:rsidRPr="004728AE">
        <w:rPr>
          <w:noProof w:val="0"/>
          <w:lang w:val="de-AT"/>
        </w:rPr>
        <w:t>er -</w:t>
      </w:r>
      <w:r w:rsidR="000B3606" w:rsidRPr="004728AE">
        <w:rPr>
          <w:noProof w:val="0"/>
          <w:lang w:val="de-AT"/>
        </w:rPr>
        <w:t xml:space="preserve"> Prinzip auch als MVC bekannt.  </w:t>
      </w:r>
      <w:r w:rsidR="001214FF" w:rsidRPr="004728AE">
        <w:rPr>
          <w:noProof w:val="0"/>
          <w:lang w:val="de-AT"/>
        </w:rPr>
        <w:t>Deswegen wurde das Programm in 4 Teile aufgeteilt</w:t>
      </w:r>
    </w:p>
    <w:p w:rsidR="00161DA2" w:rsidRPr="004728AE" w:rsidRDefault="000B3606" w:rsidP="00161DA2">
      <w:pPr>
        <w:rPr>
          <w:b/>
          <w:i/>
          <w:noProof w:val="0"/>
          <w:sz w:val="28"/>
        </w:rPr>
      </w:pPr>
      <w:r w:rsidRPr="004728AE">
        <w:rPr>
          <w:b/>
          <w:i/>
          <w:noProof w:val="0"/>
          <w:sz w:val="28"/>
        </w:rPr>
        <w:t>Controller</w:t>
      </w:r>
      <w:r w:rsidRPr="004728AE">
        <w:rPr>
          <w:b/>
          <w:noProof w:val="0"/>
          <w:sz w:val="28"/>
        </w:rPr>
        <w:t xml:space="preserve">; </w:t>
      </w:r>
      <w:proofErr w:type="spellStart"/>
      <w:r w:rsidRPr="004728AE">
        <w:rPr>
          <w:b/>
          <w:i/>
          <w:noProof w:val="0"/>
          <w:sz w:val="28"/>
        </w:rPr>
        <w:t>LightsFrame</w:t>
      </w:r>
      <w:proofErr w:type="spellEnd"/>
      <w:r w:rsidRPr="004728AE">
        <w:rPr>
          <w:b/>
          <w:noProof w:val="0"/>
          <w:sz w:val="28"/>
        </w:rPr>
        <w:t xml:space="preserve">; </w:t>
      </w:r>
      <w:proofErr w:type="spellStart"/>
      <w:r w:rsidRPr="004728AE">
        <w:rPr>
          <w:b/>
          <w:i/>
          <w:noProof w:val="0"/>
          <w:sz w:val="28"/>
        </w:rPr>
        <w:t>LightsModel</w:t>
      </w:r>
      <w:proofErr w:type="spellEnd"/>
      <w:r w:rsidRPr="004728AE">
        <w:rPr>
          <w:b/>
          <w:noProof w:val="0"/>
          <w:sz w:val="28"/>
        </w:rPr>
        <w:t xml:space="preserve">; </w:t>
      </w:r>
      <w:proofErr w:type="spellStart"/>
      <w:r w:rsidRPr="004728AE">
        <w:rPr>
          <w:b/>
          <w:i/>
          <w:noProof w:val="0"/>
          <w:sz w:val="28"/>
        </w:rPr>
        <w:t>LightsPanel</w:t>
      </w:r>
      <w:proofErr w:type="spellEnd"/>
    </w:p>
    <w:p w:rsidR="00C9552F" w:rsidRPr="004728AE" w:rsidRDefault="001214FF" w:rsidP="001214FF">
      <w:pPr>
        <w:pStyle w:val="berschrift2"/>
        <w:rPr>
          <w:noProof w:val="0"/>
        </w:rPr>
      </w:pPr>
      <w:bookmarkStart w:id="10" w:name="_Toc406580088"/>
      <w:r w:rsidRPr="004728AE">
        <w:rPr>
          <w:noProof w:val="0"/>
        </w:rPr>
        <w:t>View</w:t>
      </w:r>
      <w:bookmarkEnd w:id="10"/>
    </w:p>
    <w:p w:rsidR="001214FF" w:rsidRPr="004728AE" w:rsidRDefault="001214FF" w:rsidP="001214FF">
      <w:pPr>
        <w:pStyle w:val="Formatvorlage2"/>
        <w:rPr>
          <w:noProof w:val="0"/>
          <w:lang w:val="de-AT"/>
        </w:rPr>
      </w:pPr>
      <w:r w:rsidRPr="004728AE">
        <w:rPr>
          <w:noProof w:val="0"/>
          <w:lang w:val="de-AT"/>
        </w:rPr>
        <w:t xml:space="preserve">Im View wird die grafische Oberfläche für den User realisiert. Hier werden die Buttons (=Spielfeld) erzeugt und das Layout angepasst.  </w:t>
      </w:r>
    </w:p>
    <w:p w:rsidR="00C9552F" w:rsidRPr="004728AE" w:rsidRDefault="001214FF">
      <w:pPr>
        <w:rPr>
          <w:noProof w:val="0"/>
          <w:sz w:val="40"/>
        </w:rPr>
      </w:pPr>
      <w:r w:rsidRPr="004728AE">
        <w:rPr>
          <w:lang w:eastAsia="de-AT"/>
        </w:rPr>
        <w:drawing>
          <wp:inline distT="0" distB="0" distL="0" distR="0" wp14:anchorId="419E44EC" wp14:editId="3F2299BD">
            <wp:extent cx="4842510" cy="484251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2510" cy="484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52F" w:rsidRPr="004728AE" w:rsidRDefault="00C9552F" w:rsidP="001214FF">
      <w:pPr>
        <w:pStyle w:val="Formatvorlage2"/>
        <w:rPr>
          <w:noProof w:val="0"/>
          <w:lang w:val="de-AT"/>
        </w:rPr>
      </w:pPr>
    </w:p>
    <w:p w:rsidR="00C9552F" w:rsidRPr="004728AE" w:rsidRDefault="00C9552F">
      <w:pPr>
        <w:rPr>
          <w:noProof w:val="0"/>
          <w:sz w:val="40"/>
        </w:rPr>
      </w:pPr>
    </w:p>
    <w:p w:rsidR="00C9552F" w:rsidRPr="004728AE" w:rsidRDefault="001214FF" w:rsidP="001214FF">
      <w:pPr>
        <w:pStyle w:val="Formatvorlage2"/>
        <w:rPr>
          <w:noProof w:val="0"/>
          <w:lang w:val="de-AT"/>
        </w:rPr>
      </w:pPr>
      <w:r w:rsidRPr="004728AE">
        <w:rPr>
          <w:noProof w:val="0"/>
          <w:lang w:val="de-AT"/>
        </w:rPr>
        <w:lastRenderedPageBreak/>
        <w:t>Zusätzlich wird dem</w:t>
      </w:r>
      <w:r w:rsidR="0049483C" w:rsidRPr="004728AE">
        <w:rPr>
          <w:noProof w:val="0"/>
          <w:lang w:val="de-AT"/>
        </w:rPr>
        <w:t xml:space="preserve"> User die Möglichkeit gegeben, das Spiel mithilfe des </w:t>
      </w:r>
      <w:proofErr w:type="spellStart"/>
      <w:r w:rsidR="0049483C" w:rsidRPr="004728AE">
        <w:rPr>
          <w:noProof w:val="0"/>
          <w:lang w:val="de-AT"/>
        </w:rPr>
        <w:t>Restart</w:t>
      </w:r>
      <w:proofErr w:type="spellEnd"/>
      <w:r w:rsidR="0049483C" w:rsidRPr="004728AE">
        <w:rPr>
          <w:noProof w:val="0"/>
          <w:lang w:val="de-AT"/>
        </w:rPr>
        <w:t xml:space="preserve"> – Buttons neu zu starten. Weiteres gibt es einen Move – Zähler, welcher die Anzahl der Züge mitzählt.</w:t>
      </w:r>
    </w:p>
    <w:p w:rsidR="004A6A5E" w:rsidRPr="004728AE" w:rsidRDefault="0049483C" w:rsidP="0049483C">
      <w:pPr>
        <w:pStyle w:val="berschrift2"/>
        <w:rPr>
          <w:noProof w:val="0"/>
        </w:rPr>
      </w:pPr>
      <w:bookmarkStart w:id="11" w:name="_Toc406580089"/>
      <w:r w:rsidRPr="004728AE">
        <w:rPr>
          <w:noProof w:val="0"/>
        </w:rPr>
        <w:t>Model</w:t>
      </w:r>
      <w:bookmarkEnd w:id="11"/>
    </w:p>
    <w:p w:rsidR="0080265C" w:rsidRPr="004728AE" w:rsidRDefault="0049483C" w:rsidP="0080265C">
      <w:pPr>
        <w:pStyle w:val="Formatvorlage2"/>
        <w:rPr>
          <w:noProof w:val="0"/>
          <w:lang w:val="de-AT"/>
        </w:rPr>
      </w:pPr>
      <w:r w:rsidRPr="004728AE">
        <w:rPr>
          <w:noProof w:val="0"/>
          <w:lang w:val="de-AT"/>
        </w:rPr>
        <w:t xml:space="preserve">Da hier die erweiterte Aufgabenstellung berücksichtigt wurde, erhält das Model vom Controller die Spielfeldgröße und erstellt dementsprechend </w:t>
      </w:r>
      <w:r w:rsidR="0080265C" w:rsidRPr="004728AE">
        <w:rPr>
          <w:noProof w:val="0"/>
          <w:lang w:val="de-AT"/>
        </w:rPr>
        <w:t xml:space="preserve">ein </w:t>
      </w:r>
      <w:proofErr w:type="spellStart"/>
      <w:r w:rsidR="0080265C" w:rsidRPr="004728AE">
        <w:rPr>
          <w:noProof w:val="0"/>
          <w:lang w:val="de-AT"/>
        </w:rPr>
        <w:t>boolean</w:t>
      </w:r>
      <w:proofErr w:type="spellEnd"/>
      <w:r w:rsidR="0080265C" w:rsidRPr="004728AE">
        <w:rPr>
          <w:noProof w:val="0"/>
          <w:lang w:val="de-AT"/>
        </w:rPr>
        <w:t xml:space="preserve"> – Array.</w:t>
      </w:r>
    </w:p>
    <w:p w:rsidR="0080265C" w:rsidRPr="004728AE" w:rsidRDefault="0080265C" w:rsidP="0049483C">
      <w:pPr>
        <w:pStyle w:val="Formatvorlage2"/>
        <w:rPr>
          <w:noProof w:val="0"/>
          <w:lang w:val="de-AT"/>
        </w:rPr>
      </w:pPr>
      <w:r w:rsidRPr="004728AE">
        <w:rPr>
          <w:lang w:val="de-AT" w:eastAsia="de-AT"/>
        </w:rPr>
        <w:drawing>
          <wp:anchor distT="0" distB="0" distL="114300" distR="114300" simplePos="0" relativeHeight="251661312" behindDoc="1" locked="0" layoutInCell="1" allowOverlap="1" wp14:anchorId="7909FC66" wp14:editId="0F24D4F6">
            <wp:simplePos x="0" y="0"/>
            <wp:positionH relativeFrom="column">
              <wp:posOffset>3833310</wp:posOffset>
            </wp:positionH>
            <wp:positionV relativeFrom="paragraph">
              <wp:posOffset>104140</wp:posOffset>
            </wp:positionV>
            <wp:extent cx="1943100" cy="1114048"/>
            <wp:effectExtent l="0" t="0" r="0" b="0"/>
            <wp:wrapTight wrapText="bothSides">
              <wp:wrapPolygon edited="0">
                <wp:start x="0" y="0"/>
                <wp:lineTo x="0" y="21058"/>
                <wp:lineTo x="21388" y="21058"/>
                <wp:lineTo x="21388" y="0"/>
                <wp:lineTo x="0" y="0"/>
              </wp:wrapPolygon>
            </wp:wrapTight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772" t="42446" r="54601" b="42837"/>
                    <a:stretch/>
                  </pic:blipFill>
                  <pic:spPr bwMode="auto">
                    <a:xfrm>
                      <a:off x="0" y="0"/>
                      <a:ext cx="1943100" cy="11140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728AE">
        <w:rPr>
          <w:lang w:val="de-AT" w:eastAsia="de-AT"/>
        </w:rPr>
        <w:drawing>
          <wp:anchor distT="0" distB="0" distL="114300" distR="114300" simplePos="0" relativeHeight="251662336" behindDoc="1" locked="0" layoutInCell="1" allowOverlap="1" wp14:anchorId="682E2116" wp14:editId="4CB8382F">
            <wp:simplePos x="0" y="0"/>
            <wp:positionH relativeFrom="margin">
              <wp:align>left</wp:align>
            </wp:positionH>
            <wp:positionV relativeFrom="paragraph">
              <wp:posOffset>96520</wp:posOffset>
            </wp:positionV>
            <wp:extent cx="3045627" cy="982980"/>
            <wp:effectExtent l="0" t="0" r="2540" b="7620"/>
            <wp:wrapTight wrapText="bothSides">
              <wp:wrapPolygon edited="0">
                <wp:start x="0" y="0"/>
                <wp:lineTo x="0" y="21349"/>
                <wp:lineTo x="21483" y="21349"/>
                <wp:lineTo x="21483" y="0"/>
                <wp:lineTo x="0" y="0"/>
              </wp:wrapPolygon>
            </wp:wrapTight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088" t="25595" r="50244" b="61394"/>
                    <a:stretch/>
                  </pic:blipFill>
                  <pic:spPr bwMode="auto">
                    <a:xfrm>
                      <a:off x="0" y="0"/>
                      <a:ext cx="3045627" cy="982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0265C" w:rsidRPr="004728AE" w:rsidRDefault="0080265C" w:rsidP="0049483C">
      <w:pPr>
        <w:pStyle w:val="Formatvorlage2"/>
        <w:rPr>
          <w:noProof w:val="0"/>
          <w:lang w:val="de-AT"/>
        </w:rPr>
      </w:pPr>
    </w:p>
    <w:p w:rsidR="0080265C" w:rsidRPr="004728AE" w:rsidRDefault="0080265C" w:rsidP="0080265C">
      <w:pPr>
        <w:pStyle w:val="berschrift2"/>
        <w:rPr>
          <w:noProof w:val="0"/>
        </w:rPr>
      </w:pPr>
    </w:p>
    <w:p w:rsidR="0080265C" w:rsidRPr="004728AE" w:rsidRDefault="0080265C" w:rsidP="0080265C">
      <w:pPr>
        <w:rPr>
          <w:noProof w:val="0"/>
        </w:rPr>
      </w:pPr>
    </w:p>
    <w:p w:rsidR="0080265C" w:rsidRPr="004728AE" w:rsidRDefault="0080265C" w:rsidP="0080265C">
      <w:pPr>
        <w:pStyle w:val="Formatvorlage2"/>
        <w:rPr>
          <w:noProof w:val="0"/>
          <w:lang w:val="de-AT"/>
        </w:rPr>
      </w:pPr>
      <w:r w:rsidRPr="004728AE">
        <w:rPr>
          <w:noProof w:val="0"/>
          <w:lang w:val="de-AT"/>
        </w:rPr>
        <w:t xml:space="preserve">Die </w:t>
      </w:r>
      <w:proofErr w:type="spellStart"/>
      <w:r w:rsidRPr="004728AE">
        <w:rPr>
          <w:noProof w:val="0"/>
          <w:lang w:val="de-AT"/>
        </w:rPr>
        <w:t>randomStart</w:t>
      </w:r>
      <w:proofErr w:type="spellEnd"/>
      <w:r w:rsidRPr="004728AE">
        <w:rPr>
          <w:noProof w:val="0"/>
          <w:lang w:val="de-AT"/>
        </w:rPr>
        <w:t xml:space="preserve"> – Methode wird verwendet, um bei Programmstart eine gewisse Anzahl an Buttons bzw. </w:t>
      </w:r>
      <w:proofErr w:type="spellStart"/>
      <w:r w:rsidRPr="004728AE">
        <w:rPr>
          <w:noProof w:val="0"/>
          <w:lang w:val="de-AT"/>
        </w:rPr>
        <w:t>Lights</w:t>
      </w:r>
      <w:proofErr w:type="spellEnd"/>
      <w:r w:rsidRPr="004728AE">
        <w:rPr>
          <w:noProof w:val="0"/>
          <w:lang w:val="de-AT"/>
        </w:rPr>
        <w:t xml:space="preserve"> auszuschalten. Die Anzahl und die Position dieser Felder </w:t>
      </w:r>
      <w:proofErr w:type="gramStart"/>
      <w:r w:rsidRPr="004728AE">
        <w:rPr>
          <w:noProof w:val="0"/>
          <w:lang w:val="de-AT"/>
        </w:rPr>
        <w:t>wird</w:t>
      </w:r>
      <w:proofErr w:type="gramEnd"/>
      <w:r w:rsidRPr="004728AE">
        <w:rPr>
          <w:noProof w:val="0"/>
          <w:lang w:val="de-AT"/>
        </w:rPr>
        <w:t xml:space="preserve"> zufällig mittels </w:t>
      </w:r>
      <w:proofErr w:type="spellStart"/>
      <w:r w:rsidRPr="004728AE">
        <w:rPr>
          <w:noProof w:val="0"/>
          <w:lang w:val="de-AT"/>
        </w:rPr>
        <w:t>Math.random</w:t>
      </w:r>
      <w:proofErr w:type="spellEnd"/>
      <w:r w:rsidRPr="004728AE">
        <w:rPr>
          <w:noProof w:val="0"/>
          <w:lang w:val="de-AT"/>
        </w:rPr>
        <w:t xml:space="preserve">() gewählt. </w:t>
      </w:r>
    </w:p>
    <w:p w:rsidR="0080265C" w:rsidRPr="004728AE" w:rsidRDefault="0080265C" w:rsidP="0080265C">
      <w:pPr>
        <w:pStyle w:val="Formatvorlage2"/>
        <w:rPr>
          <w:noProof w:val="0"/>
          <w:lang w:val="de-AT"/>
        </w:rPr>
      </w:pPr>
      <w:r w:rsidRPr="004728AE">
        <w:rPr>
          <w:noProof w:val="0"/>
          <w:lang w:val="de-AT"/>
        </w:rPr>
        <w:t xml:space="preserve">Bei jedem Klick des Benutzers wird im Model die </w:t>
      </w:r>
      <w:proofErr w:type="spellStart"/>
      <w:r w:rsidRPr="004728AE">
        <w:rPr>
          <w:noProof w:val="0"/>
          <w:lang w:val="de-AT"/>
        </w:rPr>
        <w:t>onClick</w:t>
      </w:r>
      <w:proofErr w:type="spellEnd"/>
      <w:r w:rsidRPr="004728AE">
        <w:rPr>
          <w:noProof w:val="0"/>
          <w:lang w:val="de-AT"/>
        </w:rPr>
        <w:t xml:space="preserve"> – Methode aufgerufen. Hier wird die aktuelle Position des Buttons vom Controller übergeben und dementsprechend der Status der Randsteine angepasst (Gegenteil der </w:t>
      </w:r>
      <w:proofErr w:type="spellStart"/>
      <w:r w:rsidRPr="004728AE">
        <w:rPr>
          <w:noProof w:val="0"/>
          <w:lang w:val="de-AT"/>
        </w:rPr>
        <w:t>voherigen</w:t>
      </w:r>
      <w:proofErr w:type="spellEnd"/>
      <w:r w:rsidRPr="004728AE">
        <w:rPr>
          <w:noProof w:val="0"/>
          <w:lang w:val="de-AT"/>
        </w:rPr>
        <w:t xml:space="preserve"> Farbe). </w:t>
      </w:r>
    </w:p>
    <w:p w:rsidR="00C74399" w:rsidRPr="004728AE" w:rsidRDefault="0080265C" w:rsidP="0080265C">
      <w:pPr>
        <w:pStyle w:val="Formatvorlage2"/>
        <w:rPr>
          <w:noProof w:val="0"/>
          <w:lang w:val="de-AT"/>
        </w:rPr>
      </w:pPr>
      <w:r w:rsidRPr="004728AE">
        <w:rPr>
          <w:noProof w:val="0"/>
          <w:lang w:val="de-AT"/>
        </w:rPr>
        <w:t xml:space="preserve">Um hier das Überprüfen der Randbereiche auszulassen, wird jeder Zug mit einem </w:t>
      </w:r>
      <w:proofErr w:type="spellStart"/>
      <w:r w:rsidRPr="004728AE">
        <w:rPr>
          <w:noProof w:val="0"/>
          <w:lang w:val="de-AT"/>
        </w:rPr>
        <w:t>try</w:t>
      </w:r>
      <w:proofErr w:type="spellEnd"/>
      <w:r w:rsidRPr="004728AE">
        <w:rPr>
          <w:noProof w:val="0"/>
          <w:lang w:val="de-AT"/>
        </w:rPr>
        <w:t>-catch – Block umhüllt.</w:t>
      </w:r>
    </w:p>
    <w:p w:rsidR="0080265C" w:rsidRPr="004728AE" w:rsidRDefault="0080265C" w:rsidP="0080265C">
      <w:pPr>
        <w:pStyle w:val="Formatvorlage2"/>
        <w:rPr>
          <w:noProof w:val="0"/>
          <w:lang w:val="de-AT"/>
        </w:rPr>
      </w:pPr>
      <w:r w:rsidRPr="004728AE">
        <w:rPr>
          <w:lang w:val="de-AT" w:eastAsia="de-AT"/>
        </w:rPr>
        <w:drawing>
          <wp:inline distT="0" distB="0" distL="0" distR="0" wp14:anchorId="6FBC1182" wp14:editId="4B26C91F">
            <wp:extent cx="6339840" cy="1011484"/>
            <wp:effectExtent l="0" t="0" r="381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31298" t="32208" r="28461" b="55848"/>
                    <a:stretch/>
                  </pic:blipFill>
                  <pic:spPr bwMode="auto">
                    <a:xfrm>
                      <a:off x="0" y="0"/>
                      <a:ext cx="6374176" cy="10169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265C" w:rsidRPr="004728AE" w:rsidRDefault="0080265C" w:rsidP="0080265C">
      <w:pPr>
        <w:pStyle w:val="Formatvorlage2"/>
        <w:rPr>
          <w:noProof w:val="0"/>
          <w:lang w:val="de-AT"/>
        </w:rPr>
      </w:pPr>
      <w:r w:rsidRPr="004728AE">
        <w:rPr>
          <w:noProof w:val="0"/>
          <w:lang w:val="de-AT"/>
        </w:rPr>
        <w:t xml:space="preserve">Um einen Gewinner zu ermitteln, gibt es noch die </w:t>
      </w:r>
      <w:proofErr w:type="spellStart"/>
      <w:r w:rsidRPr="004728AE">
        <w:rPr>
          <w:noProof w:val="0"/>
          <w:lang w:val="de-AT"/>
        </w:rPr>
        <w:t>win</w:t>
      </w:r>
      <w:proofErr w:type="spellEnd"/>
      <w:r w:rsidRPr="004728AE">
        <w:rPr>
          <w:noProof w:val="0"/>
          <w:lang w:val="de-AT"/>
        </w:rPr>
        <w:t xml:space="preserve"> – Methode, wo überprüft wird, ob alle Felder (bzw. Lichter) aus sind.</w:t>
      </w:r>
    </w:p>
    <w:p w:rsidR="0046230E" w:rsidRPr="004728AE" w:rsidRDefault="0046230E">
      <w:pPr>
        <w:rPr>
          <w:noProof w:val="0"/>
          <w:sz w:val="44"/>
        </w:rPr>
      </w:pPr>
    </w:p>
    <w:p w:rsidR="0046230E" w:rsidRPr="004728AE" w:rsidRDefault="0046230E">
      <w:pPr>
        <w:rPr>
          <w:noProof w:val="0"/>
          <w:sz w:val="44"/>
        </w:rPr>
      </w:pPr>
    </w:p>
    <w:p w:rsidR="0046230E" w:rsidRPr="004728AE" w:rsidRDefault="0046230E" w:rsidP="0046230E">
      <w:pPr>
        <w:pStyle w:val="berschrift2"/>
        <w:rPr>
          <w:noProof w:val="0"/>
        </w:rPr>
      </w:pPr>
      <w:bookmarkStart w:id="12" w:name="_Toc406580090"/>
      <w:r w:rsidRPr="004728AE">
        <w:rPr>
          <w:noProof w:val="0"/>
        </w:rPr>
        <w:lastRenderedPageBreak/>
        <w:t>Controller</w:t>
      </w:r>
      <w:bookmarkEnd w:id="12"/>
    </w:p>
    <w:p w:rsidR="00AD219A" w:rsidRPr="004728AE" w:rsidRDefault="0046230E" w:rsidP="0046230E">
      <w:pPr>
        <w:pStyle w:val="Formatvorlage2"/>
        <w:rPr>
          <w:noProof w:val="0"/>
          <w:lang w:val="de-AT"/>
        </w:rPr>
      </w:pPr>
      <w:r w:rsidRPr="004728AE">
        <w:rPr>
          <w:noProof w:val="0"/>
          <w:lang w:val="de-AT"/>
        </w:rPr>
        <w:t xml:space="preserve">Die Aufgabe des Controllers ist das Verbinden von Model und View. Hier wird mithilfe des </w:t>
      </w:r>
      <w:proofErr w:type="spellStart"/>
      <w:r w:rsidRPr="004728AE">
        <w:rPr>
          <w:noProof w:val="0"/>
          <w:lang w:val="de-AT"/>
        </w:rPr>
        <w:t>ActionListeners</w:t>
      </w:r>
      <w:proofErr w:type="spellEnd"/>
      <w:r w:rsidRPr="004728AE">
        <w:rPr>
          <w:noProof w:val="0"/>
          <w:lang w:val="de-AT"/>
        </w:rPr>
        <w:t xml:space="preserve"> auf </w:t>
      </w:r>
      <w:proofErr w:type="gramStart"/>
      <w:r w:rsidRPr="004728AE">
        <w:rPr>
          <w:noProof w:val="0"/>
          <w:lang w:val="de-AT"/>
        </w:rPr>
        <w:t>die</w:t>
      </w:r>
      <w:proofErr w:type="gramEnd"/>
      <w:r w:rsidRPr="004728AE">
        <w:rPr>
          <w:noProof w:val="0"/>
          <w:lang w:val="de-AT"/>
        </w:rPr>
        <w:t xml:space="preserve"> Button – Klicks reagiert und die Methoden im Model aufgerufen bzw. die dazugehörigen Aktionen im View durchgeführt. Beim Start des </w:t>
      </w:r>
      <w:proofErr w:type="spellStart"/>
      <w:r w:rsidRPr="004728AE">
        <w:rPr>
          <w:noProof w:val="0"/>
          <w:lang w:val="de-AT"/>
        </w:rPr>
        <w:t>Programs</w:t>
      </w:r>
      <w:proofErr w:type="spellEnd"/>
      <w:r w:rsidRPr="004728AE">
        <w:rPr>
          <w:noProof w:val="0"/>
          <w:lang w:val="de-AT"/>
        </w:rPr>
        <w:t xml:space="preserve"> werden Objekte der Model-</w:t>
      </w:r>
      <w:proofErr w:type="gramStart"/>
      <w:r w:rsidRPr="004728AE">
        <w:rPr>
          <w:noProof w:val="0"/>
          <w:lang w:val="de-AT"/>
        </w:rPr>
        <w:t>,Frame</w:t>
      </w:r>
      <w:proofErr w:type="gramEnd"/>
      <w:r w:rsidRPr="004728AE">
        <w:rPr>
          <w:noProof w:val="0"/>
          <w:lang w:val="de-AT"/>
        </w:rPr>
        <w:t xml:space="preserve"> und Panel – Klasse erzeugt. Anschließend wird die </w:t>
      </w:r>
      <w:proofErr w:type="spellStart"/>
      <w:r w:rsidRPr="004728AE">
        <w:rPr>
          <w:noProof w:val="0"/>
          <w:lang w:val="de-AT"/>
        </w:rPr>
        <w:t>randomStart</w:t>
      </w:r>
      <w:proofErr w:type="spellEnd"/>
      <w:r w:rsidRPr="004728AE">
        <w:rPr>
          <w:noProof w:val="0"/>
          <w:lang w:val="de-AT"/>
        </w:rPr>
        <w:t xml:space="preserve"> – Methode </w:t>
      </w:r>
      <w:r w:rsidR="00797BE4">
        <w:rPr>
          <w:noProof w:val="0"/>
          <w:lang w:val="de-AT"/>
        </w:rPr>
        <w:t>im Model aufgerufen</w:t>
      </w:r>
      <w:r w:rsidRPr="004728AE">
        <w:rPr>
          <w:noProof w:val="0"/>
          <w:lang w:val="de-AT"/>
        </w:rPr>
        <w:t xml:space="preserve">, um zu Beginn eine zufällige Anzahl an Buttons auf den </w:t>
      </w:r>
      <w:r w:rsidR="00797BE4" w:rsidRPr="004728AE">
        <w:rPr>
          <w:noProof w:val="0"/>
          <w:lang w:val="de-AT"/>
        </w:rPr>
        <w:t>ausgeschalteten</w:t>
      </w:r>
      <w:r w:rsidRPr="004728AE">
        <w:rPr>
          <w:noProof w:val="0"/>
          <w:lang w:val="de-AT"/>
        </w:rPr>
        <w:t xml:space="preserve"> Zustand zu stellen.  </w:t>
      </w:r>
    </w:p>
    <w:p w:rsidR="00AD219A" w:rsidRPr="004728AE" w:rsidRDefault="00AD219A" w:rsidP="00AD219A">
      <w:pPr>
        <w:pStyle w:val="berschrift1"/>
        <w:rPr>
          <w:noProof w:val="0"/>
        </w:rPr>
      </w:pPr>
      <w:bookmarkStart w:id="13" w:name="_Toc406580091"/>
      <w:r w:rsidRPr="004728AE">
        <w:rPr>
          <w:noProof w:val="0"/>
        </w:rPr>
        <w:t>Installation</w:t>
      </w:r>
      <w:bookmarkEnd w:id="13"/>
    </w:p>
    <w:p w:rsidR="00AD219A" w:rsidRPr="004728AE" w:rsidRDefault="00AD219A" w:rsidP="00AD219A">
      <w:pPr>
        <w:pStyle w:val="berschrift2"/>
        <w:rPr>
          <w:noProof w:val="0"/>
        </w:rPr>
      </w:pPr>
      <w:bookmarkStart w:id="14" w:name="_Toc406580092"/>
      <w:r w:rsidRPr="004728AE">
        <w:rPr>
          <w:noProof w:val="0"/>
        </w:rPr>
        <w:t>Verwendung</w:t>
      </w:r>
      <w:bookmarkEnd w:id="14"/>
    </w:p>
    <w:p w:rsidR="00AD219A" w:rsidRPr="004728AE" w:rsidRDefault="00AD219A" w:rsidP="004728AE">
      <w:pPr>
        <w:pStyle w:val="Formatvorlage2"/>
        <w:rPr>
          <w:noProof w:val="0"/>
          <w:lang w:val="de-AT"/>
        </w:rPr>
      </w:pPr>
      <w:r w:rsidRPr="004728AE">
        <w:rPr>
          <w:noProof w:val="0"/>
          <w:lang w:val="de-AT"/>
        </w:rPr>
        <w:t xml:space="preserve">Um das Programm zu </w:t>
      </w:r>
      <w:r w:rsidR="004728AE" w:rsidRPr="004728AE">
        <w:rPr>
          <w:noProof w:val="0"/>
          <w:lang w:val="de-AT"/>
        </w:rPr>
        <w:t>verwenden</w:t>
      </w:r>
      <w:r w:rsidRPr="004728AE">
        <w:rPr>
          <w:noProof w:val="0"/>
          <w:lang w:val="de-AT"/>
        </w:rPr>
        <w:t xml:space="preserve">, muss auf dem Rechner die JRE funktionsfähig sein. </w:t>
      </w:r>
      <w:r w:rsidR="004728AE" w:rsidRPr="004728AE">
        <w:rPr>
          <w:noProof w:val="0"/>
          <w:lang w:val="de-AT"/>
        </w:rPr>
        <w:t xml:space="preserve">Dann kann die auf </w:t>
      </w:r>
      <w:proofErr w:type="spellStart"/>
      <w:r w:rsidR="004728AE" w:rsidRPr="004728AE">
        <w:rPr>
          <w:noProof w:val="0"/>
          <w:lang w:val="de-AT"/>
        </w:rPr>
        <w:t>GitHub</w:t>
      </w:r>
      <w:proofErr w:type="spellEnd"/>
      <w:r w:rsidR="004728AE" w:rsidRPr="004728AE">
        <w:rPr>
          <w:noProof w:val="0"/>
          <w:lang w:val="de-AT"/>
        </w:rPr>
        <w:t xml:space="preserve"> veröffentlichte </w:t>
      </w:r>
      <w:r w:rsidR="004728AE">
        <w:rPr>
          <w:noProof w:val="0"/>
          <w:lang w:val="de-AT"/>
        </w:rPr>
        <w:t>.</w:t>
      </w:r>
      <w:proofErr w:type="spellStart"/>
      <w:r w:rsidR="004728AE">
        <w:rPr>
          <w:noProof w:val="0"/>
          <w:lang w:val="de-AT"/>
        </w:rPr>
        <w:t>jar</w:t>
      </w:r>
      <w:proofErr w:type="spellEnd"/>
      <w:r w:rsidR="004728AE">
        <w:rPr>
          <w:noProof w:val="0"/>
          <w:lang w:val="de-AT"/>
        </w:rPr>
        <w:t xml:space="preserve"> Datei heruntergeladen werden. Anschließend kann die .</w:t>
      </w:r>
      <w:proofErr w:type="spellStart"/>
      <w:r w:rsidR="004728AE">
        <w:rPr>
          <w:noProof w:val="0"/>
          <w:lang w:val="de-AT"/>
        </w:rPr>
        <w:t>jar</w:t>
      </w:r>
      <w:proofErr w:type="spellEnd"/>
      <w:r w:rsidR="004728AE">
        <w:rPr>
          <w:noProof w:val="0"/>
          <w:lang w:val="de-AT"/>
        </w:rPr>
        <w:t xml:space="preserve"> – Datei gestartet werden und das Spiel gespielt werden</w:t>
      </w:r>
    </w:p>
    <w:p w:rsidR="00AD219A" w:rsidRDefault="00AD219A" w:rsidP="00AD219A">
      <w:pPr>
        <w:pStyle w:val="berschrift2"/>
        <w:rPr>
          <w:noProof w:val="0"/>
        </w:rPr>
      </w:pPr>
      <w:bookmarkStart w:id="15" w:name="_Toc406580093"/>
      <w:r w:rsidRPr="004728AE">
        <w:rPr>
          <w:noProof w:val="0"/>
        </w:rPr>
        <w:t>Entwicklungsumgebung</w:t>
      </w:r>
      <w:bookmarkEnd w:id="15"/>
    </w:p>
    <w:p w:rsidR="004728AE" w:rsidRPr="004728AE" w:rsidRDefault="004728AE" w:rsidP="004728AE">
      <w:pPr>
        <w:pStyle w:val="Formatvorlage2"/>
      </w:pPr>
      <w:r>
        <w:t>Das Betriebssystem von allen Mitgliedern ist Windows 8.1 und als Entwicklungsumgebung dient Eclipse Luna (4.4)</w:t>
      </w:r>
    </w:p>
    <w:p w:rsidR="00EE6E04" w:rsidRDefault="00EE6E04" w:rsidP="00EE6E04">
      <w:pPr>
        <w:pStyle w:val="berschrift1"/>
      </w:pPr>
      <w:r>
        <w:t>Tatsächlicher Aufwand</w:t>
      </w:r>
    </w:p>
    <w:tbl>
      <w:tblPr>
        <w:tblW w:w="1018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74"/>
        <w:gridCol w:w="1874"/>
        <w:gridCol w:w="1874"/>
        <w:gridCol w:w="1874"/>
        <w:gridCol w:w="2692"/>
      </w:tblGrid>
      <w:tr w:rsidR="00EE6E04" w:rsidRPr="00F62EC6" w:rsidTr="007A1538">
        <w:trPr>
          <w:trHeight w:val="401"/>
        </w:trPr>
        <w:tc>
          <w:tcPr>
            <w:tcW w:w="187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EE6E04" w:rsidRPr="00F62EC6" w:rsidRDefault="00EE6E04" w:rsidP="00EA113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noProof w:val="0"/>
                <w:color w:val="FFFFFF"/>
                <w:sz w:val="28"/>
                <w:szCs w:val="28"/>
                <w:lang w:eastAsia="de-AT"/>
              </w:rPr>
            </w:pPr>
          </w:p>
        </w:tc>
        <w:tc>
          <w:tcPr>
            <w:tcW w:w="187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EE6E04" w:rsidRPr="00F62EC6" w:rsidRDefault="00EE6E04" w:rsidP="00EA113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noProof w:val="0"/>
                <w:color w:val="FFFFFF"/>
                <w:sz w:val="28"/>
                <w:szCs w:val="28"/>
                <w:lang w:eastAsia="de-AT"/>
              </w:rPr>
            </w:pPr>
            <w:r w:rsidRPr="00F62EC6">
              <w:rPr>
                <w:rFonts w:ascii="Calibri" w:eastAsia="Times New Roman" w:hAnsi="Calibri" w:cs="Times New Roman"/>
                <w:b/>
                <w:bCs/>
                <w:noProof w:val="0"/>
                <w:color w:val="FFFFFF"/>
                <w:sz w:val="28"/>
                <w:szCs w:val="28"/>
                <w:lang w:eastAsia="de-AT"/>
              </w:rPr>
              <w:t>Ucel</w:t>
            </w:r>
          </w:p>
        </w:tc>
        <w:tc>
          <w:tcPr>
            <w:tcW w:w="187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EE6E04" w:rsidRPr="00F62EC6" w:rsidRDefault="00EE6E04" w:rsidP="00EA113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noProof w:val="0"/>
                <w:color w:val="FFFFFF"/>
                <w:sz w:val="28"/>
                <w:szCs w:val="28"/>
                <w:lang w:eastAsia="de-AT"/>
              </w:rPr>
            </w:pPr>
            <w:proofErr w:type="spellStart"/>
            <w:r w:rsidRPr="00F62EC6">
              <w:rPr>
                <w:rFonts w:ascii="Calibri" w:eastAsia="Times New Roman" w:hAnsi="Calibri" w:cs="Times New Roman"/>
                <w:b/>
                <w:bCs/>
                <w:noProof w:val="0"/>
                <w:color w:val="FFFFFF"/>
                <w:sz w:val="28"/>
                <w:szCs w:val="28"/>
                <w:lang w:eastAsia="de-AT"/>
              </w:rPr>
              <w:t>Masrie</w:t>
            </w:r>
            <w:proofErr w:type="spellEnd"/>
          </w:p>
        </w:tc>
        <w:tc>
          <w:tcPr>
            <w:tcW w:w="187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EE6E04" w:rsidRPr="00F62EC6" w:rsidRDefault="00EE6E04" w:rsidP="00EA113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noProof w:val="0"/>
                <w:color w:val="FFFFFF"/>
                <w:sz w:val="28"/>
                <w:szCs w:val="28"/>
                <w:lang w:eastAsia="de-AT"/>
              </w:rPr>
            </w:pPr>
            <w:proofErr w:type="spellStart"/>
            <w:r w:rsidRPr="00F62EC6">
              <w:rPr>
                <w:rFonts w:ascii="Calibri" w:eastAsia="Times New Roman" w:hAnsi="Calibri" w:cs="Times New Roman"/>
                <w:b/>
                <w:bCs/>
                <w:noProof w:val="0"/>
                <w:color w:val="FFFFFF"/>
                <w:sz w:val="28"/>
                <w:szCs w:val="28"/>
                <w:lang w:eastAsia="de-AT"/>
              </w:rPr>
              <w:t>Stickler</w:t>
            </w:r>
            <w:proofErr w:type="spellEnd"/>
          </w:p>
        </w:tc>
        <w:tc>
          <w:tcPr>
            <w:tcW w:w="2691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:rsidR="00EE6E04" w:rsidRPr="00F62EC6" w:rsidRDefault="00EE6E04" w:rsidP="00EA113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noProof w:val="0"/>
                <w:color w:val="FFFFFF"/>
                <w:sz w:val="28"/>
                <w:szCs w:val="28"/>
                <w:lang w:eastAsia="de-AT"/>
              </w:rPr>
            </w:pPr>
            <w:r w:rsidRPr="00F62EC6">
              <w:rPr>
                <w:rFonts w:ascii="Calibri" w:eastAsia="Times New Roman" w:hAnsi="Calibri" w:cs="Times New Roman"/>
                <w:b/>
                <w:bCs/>
                <w:noProof w:val="0"/>
                <w:color w:val="FFFFFF"/>
                <w:sz w:val="28"/>
                <w:szCs w:val="28"/>
                <w:lang w:eastAsia="de-AT"/>
              </w:rPr>
              <w:t>Gesamtstunden</w:t>
            </w:r>
          </w:p>
        </w:tc>
      </w:tr>
      <w:tr w:rsidR="00EE6E04" w:rsidRPr="00F62EC6" w:rsidTr="007A1538">
        <w:trPr>
          <w:trHeight w:val="401"/>
        </w:trPr>
        <w:tc>
          <w:tcPr>
            <w:tcW w:w="187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E6E04" w:rsidRPr="00F62EC6" w:rsidRDefault="00EE6E04" w:rsidP="00EA1137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</w:pPr>
            <w:r w:rsidRPr="00F62EC6"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  <w:t>View</w:t>
            </w:r>
          </w:p>
        </w:tc>
        <w:tc>
          <w:tcPr>
            <w:tcW w:w="187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E6E04" w:rsidRPr="00F62EC6" w:rsidRDefault="00EE6E04" w:rsidP="00EA113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</w:pPr>
            <w:r w:rsidRPr="00F62EC6"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  <w:t>0,1</w:t>
            </w:r>
          </w:p>
        </w:tc>
        <w:tc>
          <w:tcPr>
            <w:tcW w:w="187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E6E04" w:rsidRPr="00F62EC6" w:rsidRDefault="00EE6E04" w:rsidP="00EA113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</w:pPr>
            <w:r w:rsidRPr="00F62EC6"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  <w:t>0</w:t>
            </w:r>
          </w:p>
        </w:tc>
        <w:tc>
          <w:tcPr>
            <w:tcW w:w="187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E6E04" w:rsidRPr="00F62EC6" w:rsidRDefault="00EE6E04" w:rsidP="00EA113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</w:pPr>
            <w:r w:rsidRPr="00F62EC6"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  <w:t>1</w:t>
            </w:r>
          </w:p>
        </w:tc>
        <w:tc>
          <w:tcPr>
            <w:tcW w:w="2691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E6E04" w:rsidRPr="00F62EC6" w:rsidRDefault="00EE6E04" w:rsidP="00EA113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</w:pPr>
            <w:r w:rsidRPr="00F62EC6"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  <w:t>1,1</w:t>
            </w:r>
          </w:p>
        </w:tc>
      </w:tr>
      <w:tr w:rsidR="00EE6E04" w:rsidRPr="00F62EC6" w:rsidTr="007A1538">
        <w:trPr>
          <w:trHeight w:val="401"/>
        </w:trPr>
        <w:tc>
          <w:tcPr>
            <w:tcW w:w="187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E6E04" w:rsidRPr="00F62EC6" w:rsidRDefault="00EE6E04" w:rsidP="00EA1137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</w:pPr>
            <w:r w:rsidRPr="00F62EC6"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  <w:t>Model</w:t>
            </w:r>
          </w:p>
        </w:tc>
        <w:tc>
          <w:tcPr>
            <w:tcW w:w="187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E6E04" w:rsidRPr="00F62EC6" w:rsidRDefault="00EE6E04" w:rsidP="00EA113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</w:pPr>
            <w:r w:rsidRPr="00F62EC6"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  <w:t>3,5</w:t>
            </w:r>
          </w:p>
        </w:tc>
        <w:tc>
          <w:tcPr>
            <w:tcW w:w="187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E6E04" w:rsidRPr="00F62EC6" w:rsidRDefault="00EE6E04" w:rsidP="00EA113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</w:pPr>
            <w:r w:rsidRPr="00F62EC6"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  <w:t>0</w:t>
            </w:r>
          </w:p>
        </w:tc>
        <w:tc>
          <w:tcPr>
            <w:tcW w:w="187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E6E04" w:rsidRPr="00F62EC6" w:rsidRDefault="00EE6E04" w:rsidP="00EA113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</w:pPr>
            <w:r w:rsidRPr="00F62EC6"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  <w:t>0</w:t>
            </w:r>
          </w:p>
        </w:tc>
        <w:tc>
          <w:tcPr>
            <w:tcW w:w="2691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E6E04" w:rsidRPr="00F62EC6" w:rsidRDefault="00EE6E04" w:rsidP="00EA113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</w:pPr>
            <w:r w:rsidRPr="00F62EC6"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  <w:t>3,5</w:t>
            </w:r>
          </w:p>
        </w:tc>
      </w:tr>
      <w:tr w:rsidR="00EE6E04" w:rsidRPr="00F62EC6" w:rsidTr="007A1538">
        <w:trPr>
          <w:trHeight w:val="401"/>
        </w:trPr>
        <w:tc>
          <w:tcPr>
            <w:tcW w:w="187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E6E04" w:rsidRPr="00F62EC6" w:rsidRDefault="00EE6E04" w:rsidP="00EA1137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</w:pPr>
            <w:r w:rsidRPr="00F62EC6"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  <w:t>Controller</w:t>
            </w:r>
          </w:p>
        </w:tc>
        <w:tc>
          <w:tcPr>
            <w:tcW w:w="187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E6E04" w:rsidRPr="00F62EC6" w:rsidRDefault="00EE6E04" w:rsidP="00EA113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</w:pPr>
            <w:r w:rsidRPr="00F62EC6"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  <w:t>0,2</w:t>
            </w:r>
          </w:p>
        </w:tc>
        <w:tc>
          <w:tcPr>
            <w:tcW w:w="187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E6E04" w:rsidRPr="00F62EC6" w:rsidRDefault="00EE6E04" w:rsidP="00EA113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</w:pPr>
            <w:r w:rsidRPr="00F62EC6"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  <w:t>2</w:t>
            </w:r>
          </w:p>
        </w:tc>
        <w:tc>
          <w:tcPr>
            <w:tcW w:w="187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E6E04" w:rsidRPr="00F62EC6" w:rsidRDefault="00EE6E04" w:rsidP="00EA113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</w:pPr>
            <w:r w:rsidRPr="00F62EC6"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  <w:t>0</w:t>
            </w:r>
          </w:p>
        </w:tc>
        <w:tc>
          <w:tcPr>
            <w:tcW w:w="2691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E6E04" w:rsidRPr="00F62EC6" w:rsidRDefault="00EE6E04" w:rsidP="00EA113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</w:pPr>
            <w:r w:rsidRPr="00F62EC6"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  <w:t>2,2</w:t>
            </w:r>
          </w:p>
        </w:tc>
      </w:tr>
      <w:tr w:rsidR="00EE6E04" w:rsidRPr="00F62EC6" w:rsidTr="007A1538">
        <w:trPr>
          <w:trHeight w:val="401"/>
        </w:trPr>
        <w:tc>
          <w:tcPr>
            <w:tcW w:w="187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E6E04" w:rsidRPr="00F62EC6" w:rsidRDefault="00EE6E04" w:rsidP="00EA1137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</w:pPr>
            <w:r w:rsidRPr="00F62EC6"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  <w:t>Testen</w:t>
            </w:r>
          </w:p>
        </w:tc>
        <w:tc>
          <w:tcPr>
            <w:tcW w:w="187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E6E04" w:rsidRPr="00F62EC6" w:rsidRDefault="00EE6E04" w:rsidP="00EA113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</w:pPr>
            <w:r w:rsidRPr="00F62EC6"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  <w:t>1</w:t>
            </w:r>
          </w:p>
        </w:tc>
        <w:tc>
          <w:tcPr>
            <w:tcW w:w="187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E6E04" w:rsidRPr="00F62EC6" w:rsidRDefault="00EE6E04" w:rsidP="00EA113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</w:pPr>
            <w:r w:rsidRPr="00F62EC6"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  <w:t>0,5</w:t>
            </w:r>
          </w:p>
        </w:tc>
        <w:tc>
          <w:tcPr>
            <w:tcW w:w="187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EE6E04" w:rsidRPr="00F62EC6" w:rsidRDefault="00EE6E04" w:rsidP="00EA113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</w:pPr>
            <w:r w:rsidRPr="00F62EC6"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  <w:t>0,5</w:t>
            </w:r>
          </w:p>
        </w:tc>
        <w:tc>
          <w:tcPr>
            <w:tcW w:w="2691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EE6E04" w:rsidRPr="00F62EC6" w:rsidRDefault="00EE6E04" w:rsidP="00EA113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</w:pPr>
            <w:r w:rsidRPr="00F62EC6"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  <w:t>2</w:t>
            </w:r>
          </w:p>
        </w:tc>
      </w:tr>
      <w:tr w:rsidR="00EE6E04" w:rsidRPr="00F62EC6" w:rsidTr="007A1538">
        <w:trPr>
          <w:trHeight w:val="401"/>
        </w:trPr>
        <w:tc>
          <w:tcPr>
            <w:tcW w:w="187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E6E04" w:rsidRPr="00F62EC6" w:rsidRDefault="00EE6E04" w:rsidP="00EA1137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</w:pPr>
            <w:r w:rsidRPr="00F62EC6"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  <w:t>Protokoll</w:t>
            </w:r>
          </w:p>
        </w:tc>
        <w:tc>
          <w:tcPr>
            <w:tcW w:w="187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E6E04" w:rsidRPr="00F62EC6" w:rsidRDefault="00EE6E04" w:rsidP="00EA113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</w:pPr>
            <w:r w:rsidRPr="00F62EC6"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  <w:t>1</w:t>
            </w:r>
          </w:p>
        </w:tc>
        <w:tc>
          <w:tcPr>
            <w:tcW w:w="187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E6E04" w:rsidRPr="00F62EC6" w:rsidRDefault="00EE6E04" w:rsidP="00EA113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</w:pPr>
            <w:r w:rsidRPr="00F62EC6"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  <w:t>1</w:t>
            </w:r>
          </w:p>
        </w:tc>
        <w:tc>
          <w:tcPr>
            <w:tcW w:w="187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EE6E04" w:rsidRPr="00F62EC6" w:rsidRDefault="00EE6E04" w:rsidP="00EA113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</w:pPr>
            <w:r w:rsidRPr="00F62EC6"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  <w:t>1</w:t>
            </w:r>
          </w:p>
        </w:tc>
        <w:tc>
          <w:tcPr>
            <w:tcW w:w="2691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EE6E04" w:rsidRPr="00F62EC6" w:rsidRDefault="00EE6E04" w:rsidP="00EA113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</w:pPr>
            <w:r w:rsidRPr="00F62EC6"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  <w:t>3</w:t>
            </w:r>
          </w:p>
        </w:tc>
      </w:tr>
      <w:tr w:rsidR="00EE6E04" w:rsidRPr="00F62EC6" w:rsidTr="007A1538">
        <w:trPr>
          <w:trHeight w:val="401"/>
        </w:trPr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E04" w:rsidRPr="00F62EC6" w:rsidRDefault="00EE6E04" w:rsidP="00EA113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noProof w:val="0"/>
                <w:color w:val="000000"/>
                <w:sz w:val="28"/>
                <w:szCs w:val="28"/>
                <w:lang w:eastAsia="de-AT"/>
              </w:rPr>
            </w:pP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E04" w:rsidRPr="00F62EC6" w:rsidRDefault="00EE6E04" w:rsidP="00EA1137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8"/>
                <w:szCs w:val="28"/>
                <w:lang w:eastAsia="de-AT"/>
              </w:rPr>
            </w:pP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E04" w:rsidRPr="00F62EC6" w:rsidRDefault="00EE6E04" w:rsidP="00EA1137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8"/>
                <w:szCs w:val="28"/>
                <w:lang w:eastAsia="de-AT"/>
              </w:rPr>
            </w:pP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E04" w:rsidRPr="00F62EC6" w:rsidRDefault="00EE6E04" w:rsidP="00EA1137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8"/>
                <w:szCs w:val="28"/>
                <w:lang w:eastAsia="de-AT"/>
              </w:rPr>
            </w:pPr>
          </w:p>
        </w:tc>
        <w:tc>
          <w:tcPr>
            <w:tcW w:w="2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E04" w:rsidRPr="00F62EC6" w:rsidRDefault="00EE6E04" w:rsidP="00EA1137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8"/>
                <w:szCs w:val="28"/>
                <w:lang w:eastAsia="de-AT"/>
              </w:rPr>
            </w:pPr>
          </w:p>
        </w:tc>
      </w:tr>
      <w:tr w:rsidR="00EE6E04" w:rsidRPr="00F62EC6" w:rsidTr="007A1538">
        <w:trPr>
          <w:trHeight w:val="401"/>
        </w:trPr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E04" w:rsidRPr="00F62EC6" w:rsidRDefault="00EE6E04" w:rsidP="00EA1137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8"/>
                <w:szCs w:val="28"/>
                <w:lang w:eastAsia="de-AT"/>
              </w:rPr>
            </w:pP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E04" w:rsidRPr="00F62EC6" w:rsidRDefault="00EE6E04" w:rsidP="00EA1137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8"/>
                <w:szCs w:val="28"/>
                <w:lang w:eastAsia="de-AT"/>
              </w:rPr>
            </w:pPr>
          </w:p>
        </w:tc>
        <w:tc>
          <w:tcPr>
            <w:tcW w:w="1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6E04" w:rsidRPr="00F62EC6" w:rsidRDefault="00EE6E04" w:rsidP="00EA1137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8"/>
                <w:szCs w:val="28"/>
                <w:lang w:eastAsia="de-AT"/>
              </w:rPr>
            </w:pPr>
          </w:p>
        </w:tc>
        <w:tc>
          <w:tcPr>
            <w:tcW w:w="45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4472C4"/>
            <w:noWrap/>
            <w:vAlign w:val="bottom"/>
            <w:hideMark/>
          </w:tcPr>
          <w:p w:rsidR="00EE6E04" w:rsidRPr="00F62EC6" w:rsidRDefault="00EE6E04" w:rsidP="00EA113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noProof w:val="0"/>
                <w:color w:val="FFFFFF"/>
                <w:sz w:val="28"/>
                <w:szCs w:val="28"/>
                <w:lang w:eastAsia="de-AT"/>
              </w:rPr>
            </w:pPr>
            <w:r w:rsidRPr="00F62EC6">
              <w:rPr>
                <w:rFonts w:ascii="Calibri" w:eastAsia="Times New Roman" w:hAnsi="Calibri" w:cs="Times New Roman"/>
                <w:noProof w:val="0"/>
                <w:color w:val="FFFFFF"/>
                <w:sz w:val="28"/>
                <w:szCs w:val="28"/>
                <w:lang w:eastAsia="de-AT"/>
              </w:rPr>
              <w:t>Total: 11,8</w:t>
            </w:r>
          </w:p>
        </w:tc>
      </w:tr>
    </w:tbl>
    <w:p w:rsidR="00C74399" w:rsidRPr="004728AE" w:rsidRDefault="00C74399" w:rsidP="00EE6E04">
      <w:pPr>
        <w:pStyle w:val="berschrift1"/>
      </w:pPr>
      <w:r w:rsidRPr="004728AE">
        <w:lastRenderedPageBreak/>
        <w:br w:type="page"/>
      </w:r>
    </w:p>
    <w:p w:rsidR="00C74399" w:rsidRPr="004728AE" w:rsidRDefault="00C74399" w:rsidP="00797BE4">
      <w:pPr>
        <w:pStyle w:val="berschrift1"/>
      </w:pPr>
      <w:bookmarkStart w:id="16" w:name="_Toc406580094"/>
      <w:r w:rsidRPr="004728AE">
        <w:lastRenderedPageBreak/>
        <w:t>Verwendung von Github</w:t>
      </w:r>
      <w:bookmarkEnd w:id="16"/>
    </w:p>
    <w:p w:rsidR="00FD1134" w:rsidRPr="00797BE4" w:rsidRDefault="00FD1134" w:rsidP="00797BE4">
      <w:pPr>
        <w:rPr>
          <w:noProof w:val="0"/>
          <w:sz w:val="28"/>
        </w:rPr>
      </w:pPr>
      <w:r w:rsidRPr="004728AE">
        <w:rPr>
          <w:noProof w:val="0"/>
          <w:sz w:val="28"/>
        </w:rPr>
        <w:t xml:space="preserve">Die individuell geschriebenen Klassen wurden auf </w:t>
      </w:r>
      <w:proofErr w:type="spellStart"/>
      <w:r w:rsidRPr="004728AE">
        <w:rPr>
          <w:noProof w:val="0"/>
          <w:sz w:val="28"/>
        </w:rPr>
        <w:t>Github</w:t>
      </w:r>
      <w:proofErr w:type="spellEnd"/>
      <w:r w:rsidRPr="004728AE">
        <w:rPr>
          <w:noProof w:val="0"/>
          <w:sz w:val="28"/>
        </w:rPr>
        <w:t xml:space="preserve"> mittels eines Repository geteilt. </w:t>
      </w:r>
      <w:proofErr w:type="spellStart"/>
      <w:r w:rsidRPr="004728AE">
        <w:rPr>
          <w:noProof w:val="0"/>
          <w:sz w:val="28"/>
        </w:rPr>
        <w:t>Repositories</w:t>
      </w:r>
      <w:proofErr w:type="spellEnd"/>
      <w:r w:rsidRPr="004728AE">
        <w:rPr>
          <w:noProof w:val="0"/>
          <w:sz w:val="28"/>
        </w:rPr>
        <w:t xml:space="preserve"> (dt. Verzeichnisse) auf </w:t>
      </w:r>
      <w:proofErr w:type="spellStart"/>
      <w:r w:rsidRPr="004728AE">
        <w:rPr>
          <w:noProof w:val="0"/>
          <w:sz w:val="28"/>
        </w:rPr>
        <w:t>Github</w:t>
      </w:r>
      <w:proofErr w:type="spellEnd"/>
      <w:r w:rsidRPr="004728AE">
        <w:rPr>
          <w:noProof w:val="0"/>
          <w:sz w:val="28"/>
        </w:rPr>
        <w:t xml:space="preserve"> können von einzelnen Usern erstellt, </w:t>
      </w:r>
      <w:proofErr w:type="spellStart"/>
      <w:r w:rsidRPr="004728AE">
        <w:rPr>
          <w:noProof w:val="0"/>
          <w:sz w:val="28"/>
        </w:rPr>
        <w:t>geupdatet</w:t>
      </w:r>
      <w:proofErr w:type="spellEnd"/>
      <w:r w:rsidRPr="004728AE">
        <w:rPr>
          <w:noProof w:val="0"/>
          <w:sz w:val="28"/>
        </w:rPr>
        <w:t xml:space="preserve"> und geteilt werden. </w:t>
      </w:r>
    </w:p>
    <w:p w:rsidR="00A07BCE" w:rsidRPr="004728AE" w:rsidRDefault="00A07BCE" w:rsidP="00797BE4">
      <w:pPr>
        <w:pStyle w:val="berschrift2"/>
      </w:pPr>
      <w:bookmarkStart w:id="17" w:name="_Toc406580095"/>
      <w:r w:rsidRPr="004728AE">
        <w:t>Was ist</w:t>
      </w:r>
      <w:r w:rsidR="00365781" w:rsidRPr="004728AE">
        <w:t xml:space="preserve"> </w:t>
      </w:r>
      <w:r w:rsidRPr="004728AE">
        <w:t>Github?</w:t>
      </w:r>
      <w:bookmarkEnd w:id="17"/>
    </w:p>
    <w:p w:rsidR="00FD1134" w:rsidRPr="004728AE" w:rsidRDefault="00FD1134" w:rsidP="00797BE4">
      <w:pPr>
        <w:rPr>
          <w:rFonts w:cs="Arial"/>
          <w:noProof w:val="0"/>
          <w:color w:val="252525"/>
          <w:sz w:val="28"/>
          <w:shd w:val="clear" w:color="auto" w:fill="FFFFFF"/>
        </w:rPr>
      </w:pPr>
      <w:proofErr w:type="spellStart"/>
      <w:r w:rsidRPr="004728AE">
        <w:rPr>
          <w:rFonts w:cs="Arial"/>
          <w:bCs/>
          <w:noProof w:val="0"/>
          <w:color w:val="252525"/>
          <w:sz w:val="28"/>
          <w:shd w:val="clear" w:color="auto" w:fill="FFFFFF"/>
        </w:rPr>
        <w:t>GitHub</w:t>
      </w:r>
      <w:proofErr w:type="spellEnd"/>
      <w:r w:rsidRPr="004728AE">
        <w:rPr>
          <w:rFonts w:cs="Arial"/>
          <w:noProof w:val="0"/>
          <w:color w:val="252525"/>
          <w:sz w:val="28"/>
          <w:shd w:val="clear" w:color="auto" w:fill="FFFFFF"/>
        </w:rPr>
        <w:t> ist ein webbasierter </w:t>
      </w:r>
      <w:r w:rsidRPr="004728AE">
        <w:rPr>
          <w:rFonts w:cs="Arial"/>
          <w:noProof w:val="0"/>
          <w:sz w:val="28"/>
          <w:shd w:val="clear" w:color="auto" w:fill="FFFFFF"/>
        </w:rPr>
        <w:t>Hosting</w:t>
      </w:r>
      <w:r w:rsidRPr="004728AE">
        <w:rPr>
          <w:rFonts w:cs="Arial"/>
          <w:noProof w:val="0"/>
          <w:color w:val="252525"/>
          <w:sz w:val="28"/>
          <w:shd w:val="clear" w:color="auto" w:fill="FFFFFF"/>
        </w:rPr>
        <w:t>-Dienst für Software-Entwicklungsprojekte. Hosting Dienst</w:t>
      </w:r>
      <w:r w:rsidR="00776DCB" w:rsidRPr="004728AE">
        <w:rPr>
          <w:rFonts w:cs="Arial"/>
          <w:noProof w:val="0"/>
          <w:color w:val="252525"/>
          <w:sz w:val="28"/>
          <w:shd w:val="clear" w:color="auto" w:fill="FFFFFF"/>
        </w:rPr>
        <w:t>e erlauben es Usern ihre Dateien uploaden und andere downloaden, sowie</w:t>
      </w:r>
      <w:r w:rsidR="003F2B3E" w:rsidRPr="004728AE">
        <w:rPr>
          <w:rFonts w:cs="Arial"/>
          <w:noProof w:val="0"/>
          <w:color w:val="252525"/>
          <w:sz w:val="28"/>
          <w:shd w:val="clear" w:color="auto" w:fill="FFFFFF"/>
        </w:rPr>
        <w:t xml:space="preserve"> Online-Speicher</w:t>
      </w:r>
    </w:p>
    <w:p w:rsidR="00FD1134" w:rsidRPr="004728AE" w:rsidRDefault="00A07BCE" w:rsidP="00797BE4">
      <w:pPr>
        <w:pStyle w:val="berschrift2"/>
      </w:pPr>
      <w:bookmarkStart w:id="18" w:name="_Toc406580096"/>
      <w:r w:rsidRPr="004728AE">
        <w:t>Warum Github?</w:t>
      </w:r>
      <w:bookmarkEnd w:id="18"/>
    </w:p>
    <w:p w:rsidR="00FD1134" w:rsidRPr="00797BE4" w:rsidRDefault="00FD1134" w:rsidP="00797BE4">
      <w:pPr>
        <w:rPr>
          <w:rFonts w:cs="Arial"/>
          <w:i/>
          <w:iCs/>
          <w:noProof w:val="0"/>
          <w:sz w:val="28"/>
          <w:shd w:val="clear" w:color="auto" w:fill="FFFFFF"/>
        </w:rPr>
      </w:pPr>
      <w:r w:rsidRPr="004728AE">
        <w:rPr>
          <w:rFonts w:cs="Arial"/>
          <w:noProof w:val="0"/>
          <w:sz w:val="28"/>
          <w:shd w:val="clear" w:color="auto" w:fill="FFFFFF"/>
        </w:rPr>
        <w:t>Im Gegensatz zu anderen Open-Source-</w:t>
      </w:r>
      <w:proofErr w:type="spellStart"/>
      <w:r w:rsidRPr="004728AE">
        <w:rPr>
          <w:rFonts w:cs="Arial"/>
          <w:noProof w:val="0"/>
          <w:sz w:val="28"/>
          <w:shd w:val="clear" w:color="auto" w:fill="FFFFFF"/>
        </w:rPr>
        <w:t>Hostern</w:t>
      </w:r>
      <w:proofErr w:type="spellEnd"/>
      <w:r w:rsidRPr="004728AE">
        <w:rPr>
          <w:rFonts w:cs="Arial"/>
          <w:noProof w:val="0"/>
          <w:sz w:val="28"/>
          <w:shd w:val="clear" w:color="auto" w:fill="FFFFFF"/>
        </w:rPr>
        <w:t xml:space="preserve"> wie </w:t>
      </w:r>
      <w:proofErr w:type="spellStart"/>
      <w:r w:rsidRPr="004728AE">
        <w:rPr>
          <w:rFonts w:cs="Arial"/>
          <w:noProof w:val="0"/>
          <w:sz w:val="28"/>
          <w:shd w:val="clear" w:color="auto" w:fill="FFFFFF"/>
        </w:rPr>
        <w:t>SourceForge</w:t>
      </w:r>
      <w:proofErr w:type="spellEnd"/>
      <w:r w:rsidRPr="004728AE">
        <w:rPr>
          <w:rFonts w:cs="Arial"/>
          <w:noProof w:val="0"/>
          <w:sz w:val="28"/>
          <w:shd w:val="clear" w:color="auto" w:fill="FFFFFF"/>
        </w:rPr>
        <w:t xml:space="preserve"> ist auf </w:t>
      </w:r>
      <w:proofErr w:type="spellStart"/>
      <w:r w:rsidRPr="004728AE">
        <w:rPr>
          <w:rFonts w:cs="Arial"/>
          <w:noProof w:val="0"/>
          <w:sz w:val="28"/>
          <w:shd w:val="clear" w:color="auto" w:fill="FFFFFF"/>
        </w:rPr>
        <w:t>GitHub</w:t>
      </w:r>
      <w:proofErr w:type="spellEnd"/>
      <w:r w:rsidRPr="004728AE">
        <w:rPr>
          <w:rFonts w:cs="Arial"/>
          <w:noProof w:val="0"/>
          <w:sz w:val="28"/>
          <w:shd w:val="clear" w:color="auto" w:fill="FFFFFF"/>
        </w:rPr>
        <w:t xml:space="preserve"> nicht das Projekt als Sammlung von Quellcode zentral, sondern der Nutzer mit seinen </w:t>
      </w:r>
      <w:proofErr w:type="spellStart"/>
      <w:r w:rsidRPr="004728AE">
        <w:rPr>
          <w:rFonts w:cs="Arial"/>
          <w:i/>
          <w:iCs/>
          <w:noProof w:val="0"/>
          <w:sz w:val="28"/>
          <w:shd w:val="clear" w:color="auto" w:fill="FFFFFF"/>
        </w:rPr>
        <w:t>Repositories</w:t>
      </w:r>
      <w:proofErr w:type="spellEnd"/>
    </w:p>
    <w:p w:rsidR="00A07BCE" w:rsidRPr="004728AE" w:rsidRDefault="00A07BCE" w:rsidP="00797BE4">
      <w:pPr>
        <w:pStyle w:val="berschrift2"/>
      </w:pPr>
      <w:bookmarkStart w:id="19" w:name="_Toc406580097"/>
      <w:r w:rsidRPr="004728AE">
        <w:t>Wichtige Commands</w:t>
      </w:r>
      <w:bookmarkEnd w:id="19"/>
    </w:p>
    <w:p w:rsidR="007B3E3E" w:rsidRPr="004728AE" w:rsidRDefault="007B3E3E" w:rsidP="00BE7EC3">
      <w:pPr>
        <w:pStyle w:val="Formatvorlage2"/>
        <w:rPr>
          <w:noProof w:val="0"/>
          <w:lang w:val="de-AT"/>
        </w:rPr>
      </w:pPr>
      <w:r w:rsidRPr="004728AE">
        <w:rPr>
          <w:noProof w:val="0"/>
          <w:lang w:val="de-AT"/>
        </w:rPr>
        <w:t xml:space="preserve">Erstellen Sie  </w:t>
      </w:r>
      <w:proofErr w:type="gramStart"/>
      <w:r w:rsidRPr="004728AE">
        <w:rPr>
          <w:noProof w:val="0"/>
          <w:lang w:val="de-AT"/>
        </w:rPr>
        <w:t>eines</w:t>
      </w:r>
      <w:proofErr w:type="gramEnd"/>
      <w:r w:rsidRPr="004728AE">
        <w:rPr>
          <w:noProof w:val="0"/>
          <w:lang w:val="de-AT"/>
        </w:rPr>
        <w:t xml:space="preserve"> neues Verzeichnis, öffnen Sie es und führen </w:t>
      </w:r>
      <w:proofErr w:type="spellStart"/>
      <w:r w:rsidRPr="004728AE">
        <w:rPr>
          <w:b/>
          <w:noProof w:val="0"/>
          <w:lang w:val="de-AT"/>
        </w:rPr>
        <w:t>git</w:t>
      </w:r>
      <w:proofErr w:type="spellEnd"/>
      <w:r w:rsidRPr="004728AE">
        <w:rPr>
          <w:b/>
          <w:noProof w:val="0"/>
          <w:lang w:val="de-AT"/>
        </w:rPr>
        <w:t xml:space="preserve"> </w:t>
      </w:r>
      <w:proofErr w:type="spellStart"/>
      <w:r w:rsidRPr="004728AE">
        <w:rPr>
          <w:b/>
          <w:noProof w:val="0"/>
          <w:lang w:val="de-AT"/>
        </w:rPr>
        <w:t>init</w:t>
      </w:r>
      <w:proofErr w:type="spellEnd"/>
      <w:r w:rsidRPr="004728AE">
        <w:rPr>
          <w:b/>
          <w:noProof w:val="0"/>
          <w:lang w:val="de-AT"/>
        </w:rPr>
        <w:t xml:space="preserve"> </w:t>
      </w:r>
      <w:r w:rsidRPr="004728AE">
        <w:rPr>
          <w:noProof w:val="0"/>
          <w:lang w:val="de-AT"/>
        </w:rPr>
        <w:t xml:space="preserve">aus, um ein neues </w:t>
      </w:r>
      <w:proofErr w:type="spellStart"/>
      <w:r w:rsidRPr="004728AE">
        <w:rPr>
          <w:noProof w:val="0"/>
          <w:lang w:val="de-AT"/>
        </w:rPr>
        <w:t>git</w:t>
      </w:r>
      <w:proofErr w:type="spellEnd"/>
      <w:r w:rsidRPr="004728AE">
        <w:rPr>
          <w:noProof w:val="0"/>
          <w:lang w:val="de-AT"/>
        </w:rPr>
        <w:t xml:space="preserve">-Repository anzulegen. </w:t>
      </w:r>
    </w:p>
    <w:p w:rsidR="007B3E3E" w:rsidRPr="004728AE" w:rsidRDefault="007B3E3E" w:rsidP="00BE7EC3">
      <w:pPr>
        <w:pStyle w:val="Formatvorlage2"/>
        <w:rPr>
          <w:noProof w:val="0"/>
          <w:lang w:val="de-AT"/>
        </w:rPr>
      </w:pPr>
      <w:r w:rsidRPr="004728AE">
        <w:rPr>
          <w:noProof w:val="0"/>
          <w:lang w:val="de-AT"/>
        </w:rPr>
        <w:t>Eine Arbeitskopie kann mal erstellen, indem man folgenden Befehl ausführt:</w:t>
      </w:r>
    </w:p>
    <w:p w:rsidR="007B3E3E" w:rsidRPr="004728AE" w:rsidRDefault="007B3E3E" w:rsidP="007B3E3E">
      <w:pPr>
        <w:rPr>
          <w:noProof w:val="0"/>
          <w:sz w:val="28"/>
        </w:rPr>
      </w:pPr>
      <w:proofErr w:type="spellStart"/>
      <w:r w:rsidRPr="004728AE">
        <w:rPr>
          <w:b/>
          <w:noProof w:val="0"/>
          <w:sz w:val="28"/>
        </w:rPr>
        <w:t>git</w:t>
      </w:r>
      <w:proofErr w:type="spellEnd"/>
      <w:r w:rsidRPr="004728AE">
        <w:rPr>
          <w:b/>
          <w:noProof w:val="0"/>
          <w:sz w:val="28"/>
        </w:rPr>
        <w:t xml:space="preserve"> </w:t>
      </w:r>
      <w:proofErr w:type="spellStart"/>
      <w:r w:rsidRPr="004728AE">
        <w:rPr>
          <w:b/>
          <w:noProof w:val="0"/>
          <w:sz w:val="28"/>
        </w:rPr>
        <w:t>clone</w:t>
      </w:r>
      <w:proofErr w:type="spellEnd"/>
      <w:r w:rsidRPr="004728AE">
        <w:rPr>
          <w:b/>
          <w:noProof w:val="0"/>
          <w:sz w:val="28"/>
        </w:rPr>
        <w:t xml:space="preserve"> /</w:t>
      </w:r>
      <w:proofErr w:type="spellStart"/>
      <w:r w:rsidRPr="004728AE">
        <w:rPr>
          <w:b/>
          <w:noProof w:val="0"/>
          <w:sz w:val="28"/>
        </w:rPr>
        <w:t>pfad</w:t>
      </w:r>
      <w:proofErr w:type="spellEnd"/>
      <w:r w:rsidRPr="004728AE">
        <w:rPr>
          <w:b/>
          <w:noProof w:val="0"/>
          <w:sz w:val="28"/>
        </w:rPr>
        <w:t xml:space="preserve"> </w:t>
      </w:r>
    </w:p>
    <w:p w:rsidR="007B3E3E" w:rsidRPr="004728AE" w:rsidRDefault="007B3E3E" w:rsidP="007B3E3E">
      <w:pPr>
        <w:rPr>
          <w:noProof w:val="0"/>
          <w:sz w:val="28"/>
        </w:rPr>
      </w:pPr>
      <w:r w:rsidRPr="004728AE">
        <w:rPr>
          <w:noProof w:val="0"/>
          <w:sz w:val="28"/>
        </w:rPr>
        <w:t>Falls ein entferntes Repository verwendet wird, benützt man:</w:t>
      </w:r>
    </w:p>
    <w:p w:rsidR="007B3E3E" w:rsidRPr="00EE6E04" w:rsidRDefault="007B3E3E" w:rsidP="007B3E3E">
      <w:pPr>
        <w:rPr>
          <w:b/>
          <w:noProof w:val="0"/>
          <w:sz w:val="28"/>
          <w:lang w:val="en-US"/>
        </w:rPr>
      </w:pPr>
      <w:proofErr w:type="spellStart"/>
      <w:proofErr w:type="gramStart"/>
      <w:r w:rsidRPr="00EE6E04">
        <w:rPr>
          <w:b/>
          <w:noProof w:val="0"/>
          <w:sz w:val="28"/>
          <w:lang w:val="en-US"/>
        </w:rPr>
        <w:t>git</w:t>
      </w:r>
      <w:proofErr w:type="spellEnd"/>
      <w:proofErr w:type="gramEnd"/>
      <w:r w:rsidRPr="00EE6E04">
        <w:rPr>
          <w:b/>
          <w:noProof w:val="0"/>
          <w:sz w:val="28"/>
          <w:lang w:val="en-US"/>
        </w:rPr>
        <w:t xml:space="preserve"> clone </w:t>
      </w:r>
      <w:proofErr w:type="spellStart"/>
      <w:r w:rsidRPr="00EE6E04">
        <w:rPr>
          <w:b/>
          <w:noProof w:val="0"/>
          <w:sz w:val="28"/>
          <w:lang w:val="en-US"/>
        </w:rPr>
        <w:t>benutzername@host</w:t>
      </w:r>
      <w:proofErr w:type="spellEnd"/>
      <w:r w:rsidRPr="00EE6E04">
        <w:rPr>
          <w:b/>
          <w:noProof w:val="0"/>
          <w:sz w:val="28"/>
          <w:lang w:val="en-US"/>
        </w:rPr>
        <w:t>:/</w:t>
      </w:r>
      <w:proofErr w:type="spellStart"/>
      <w:r w:rsidRPr="00EE6E04">
        <w:rPr>
          <w:b/>
          <w:noProof w:val="0"/>
          <w:sz w:val="28"/>
          <w:lang w:val="en-US"/>
        </w:rPr>
        <w:t>pfad</w:t>
      </w:r>
      <w:proofErr w:type="spellEnd"/>
      <w:r w:rsidRPr="00EE6E04">
        <w:rPr>
          <w:b/>
          <w:noProof w:val="0"/>
          <w:sz w:val="28"/>
          <w:lang w:val="en-US"/>
        </w:rPr>
        <w:t>/</w:t>
      </w:r>
      <w:proofErr w:type="spellStart"/>
      <w:r w:rsidRPr="00EE6E04">
        <w:rPr>
          <w:b/>
          <w:noProof w:val="0"/>
          <w:sz w:val="28"/>
          <w:lang w:val="en-US"/>
        </w:rPr>
        <w:t>zum</w:t>
      </w:r>
      <w:proofErr w:type="spellEnd"/>
      <w:r w:rsidRPr="00EE6E04">
        <w:rPr>
          <w:b/>
          <w:noProof w:val="0"/>
          <w:sz w:val="28"/>
          <w:lang w:val="en-US"/>
        </w:rPr>
        <w:t>/repository</w:t>
      </w:r>
    </w:p>
    <w:p w:rsidR="007B3E3E" w:rsidRPr="004728AE" w:rsidRDefault="007B3E3E" w:rsidP="007B3E3E">
      <w:pPr>
        <w:rPr>
          <w:noProof w:val="0"/>
          <w:sz w:val="28"/>
        </w:rPr>
      </w:pPr>
      <w:r w:rsidRPr="004728AE">
        <w:rPr>
          <w:noProof w:val="0"/>
          <w:sz w:val="28"/>
        </w:rPr>
        <w:t xml:space="preserve">Änderungen kann man vorschlagen oder zum Index hinzufügen mit </w:t>
      </w:r>
    </w:p>
    <w:p w:rsidR="007B3E3E" w:rsidRPr="004728AE" w:rsidRDefault="007B3E3E" w:rsidP="007B3E3E">
      <w:pPr>
        <w:rPr>
          <w:noProof w:val="0"/>
          <w:sz w:val="28"/>
        </w:rPr>
      </w:pPr>
      <w:proofErr w:type="spellStart"/>
      <w:r w:rsidRPr="004728AE">
        <w:rPr>
          <w:b/>
          <w:noProof w:val="0"/>
          <w:sz w:val="28"/>
        </w:rPr>
        <w:t>git</w:t>
      </w:r>
      <w:proofErr w:type="spellEnd"/>
      <w:r w:rsidRPr="004728AE">
        <w:rPr>
          <w:b/>
          <w:noProof w:val="0"/>
          <w:sz w:val="28"/>
        </w:rPr>
        <w:t xml:space="preserve"> </w:t>
      </w:r>
      <w:proofErr w:type="spellStart"/>
      <w:r w:rsidRPr="004728AE">
        <w:rPr>
          <w:b/>
          <w:noProof w:val="0"/>
          <w:sz w:val="28"/>
        </w:rPr>
        <w:t>add</w:t>
      </w:r>
      <w:proofErr w:type="spellEnd"/>
      <w:r w:rsidRPr="004728AE">
        <w:rPr>
          <w:b/>
          <w:noProof w:val="0"/>
          <w:sz w:val="28"/>
        </w:rPr>
        <w:t xml:space="preserve"> &lt;</w:t>
      </w:r>
      <w:proofErr w:type="spellStart"/>
      <w:r w:rsidRPr="004728AE">
        <w:rPr>
          <w:b/>
          <w:noProof w:val="0"/>
          <w:sz w:val="28"/>
        </w:rPr>
        <w:t>dateiname</w:t>
      </w:r>
      <w:proofErr w:type="spellEnd"/>
      <w:r w:rsidRPr="004728AE">
        <w:rPr>
          <w:b/>
          <w:noProof w:val="0"/>
          <w:sz w:val="28"/>
        </w:rPr>
        <w:t>&gt;</w:t>
      </w:r>
      <w:r w:rsidRPr="004728AE">
        <w:rPr>
          <w:noProof w:val="0"/>
          <w:sz w:val="28"/>
        </w:rPr>
        <w:t xml:space="preserve"> </w:t>
      </w:r>
      <w:proofErr w:type="spellStart"/>
      <w:r w:rsidRPr="004728AE">
        <w:rPr>
          <w:noProof w:val="0"/>
          <w:sz w:val="28"/>
        </w:rPr>
        <w:t>bzw</w:t>
      </w:r>
      <w:proofErr w:type="spellEnd"/>
      <w:r w:rsidRPr="004728AE">
        <w:rPr>
          <w:noProof w:val="0"/>
          <w:sz w:val="28"/>
        </w:rPr>
        <w:t xml:space="preserve"> </w:t>
      </w:r>
      <w:proofErr w:type="spellStart"/>
      <w:r w:rsidRPr="004728AE">
        <w:rPr>
          <w:b/>
          <w:noProof w:val="0"/>
          <w:sz w:val="28"/>
        </w:rPr>
        <w:t>git</w:t>
      </w:r>
      <w:proofErr w:type="spellEnd"/>
      <w:r w:rsidRPr="004728AE">
        <w:rPr>
          <w:b/>
          <w:noProof w:val="0"/>
          <w:sz w:val="28"/>
        </w:rPr>
        <w:t xml:space="preserve"> </w:t>
      </w:r>
      <w:proofErr w:type="spellStart"/>
      <w:r w:rsidRPr="004728AE">
        <w:rPr>
          <w:b/>
          <w:noProof w:val="0"/>
          <w:sz w:val="28"/>
        </w:rPr>
        <w:t>add</w:t>
      </w:r>
      <w:proofErr w:type="spellEnd"/>
      <w:r w:rsidRPr="004728AE">
        <w:rPr>
          <w:b/>
          <w:noProof w:val="0"/>
          <w:sz w:val="28"/>
        </w:rPr>
        <w:t xml:space="preserve"> *</w:t>
      </w:r>
      <w:r w:rsidRPr="004728AE">
        <w:rPr>
          <w:noProof w:val="0"/>
          <w:sz w:val="28"/>
        </w:rPr>
        <w:t xml:space="preserve"> </w:t>
      </w:r>
    </w:p>
    <w:p w:rsidR="0094419D" w:rsidRPr="004728AE" w:rsidRDefault="0094419D" w:rsidP="0094419D">
      <w:pPr>
        <w:rPr>
          <w:noProof w:val="0"/>
          <w:sz w:val="28"/>
          <w:szCs w:val="28"/>
        </w:rPr>
      </w:pPr>
      <w:r w:rsidRPr="004728AE">
        <w:rPr>
          <w:noProof w:val="0"/>
          <w:sz w:val="28"/>
          <w:szCs w:val="28"/>
        </w:rPr>
        <w:t xml:space="preserve">Um dein lokales Repository mit den neuesten Änderungen zu aktualisieren, verwendet man: </w:t>
      </w:r>
    </w:p>
    <w:p w:rsidR="0049483C" w:rsidRPr="004728AE" w:rsidRDefault="0094419D" w:rsidP="0080265C">
      <w:pPr>
        <w:rPr>
          <w:b/>
          <w:noProof w:val="0"/>
          <w:sz w:val="28"/>
          <w:szCs w:val="28"/>
        </w:rPr>
      </w:pPr>
      <w:proofErr w:type="spellStart"/>
      <w:r w:rsidRPr="004728AE">
        <w:rPr>
          <w:b/>
          <w:noProof w:val="0"/>
          <w:sz w:val="28"/>
          <w:szCs w:val="28"/>
        </w:rPr>
        <w:t>git</w:t>
      </w:r>
      <w:proofErr w:type="spellEnd"/>
      <w:r w:rsidRPr="004728AE">
        <w:rPr>
          <w:b/>
          <w:noProof w:val="0"/>
          <w:sz w:val="28"/>
          <w:szCs w:val="28"/>
        </w:rPr>
        <w:t xml:space="preserve"> pull</w:t>
      </w:r>
    </w:p>
    <w:sectPr w:rsidR="0049483C" w:rsidRPr="004728AE" w:rsidSect="0094419D">
      <w:headerReference w:type="default" r:id="rId15"/>
      <w:footerReference w:type="default" r:id="rId16"/>
      <w:headerReference w:type="first" r:id="rId17"/>
      <w:pgSz w:w="11907" w:h="16839" w:code="9"/>
      <w:pgMar w:top="720" w:right="720" w:bottom="720" w:left="720" w:header="720" w:footer="720" w:gutter="0"/>
      <w:pgNumType w:start="0"/>
      <w:cols w:space="720"/>
      <w:titlePg/>
      <w:docGrid w:linePitch="28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5B52" w:rsidRDefault="006F5B52" w:rsidP="002039BA">
      <w:pPr>
        <w:spacing w:after="0" w:line="240" w:lineRule="auto"/>
      </w:pPr>
      <w:r>
        <w:separator/>
      </w:r>
    </w:p>
  </w:endnote>
  <w:endnote w:type="continuationSeparator" w:id="0">
    <w:p w:rsidR="006F5B52" w:rsidRDefault="006F5B52" w:rsidP="002039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26"/>
      <w:gridCol w:w="419"/>
      <w:gridCol w:w="5022"/>
    </w:tblGrid>
    <w:tr w:rsidR="007D2447" w:rsidRPr="00797BE4">
      <w:tc>
        <w:tcPr>
          <w:tcW w:w="2401" w:type="pct"/>
        </w:tcPr>
        <w:p w:rsidR="007D2447" w:rsidRPr="00797BE4" w:rsidRDefault="006F5B52">
          <w:pPr>
            <w:pStyle w:val="Fuzeile"/>
            <w:rPr>
              <w:caps/>
              <w:sz w:val="18"/>
              <w:szCs w:val="18"/>
            </w:rPr>
          </w:pPr>
          <w:sdt>
            <w:sdtPr>
              <w:rPr>
                <w:caps/>
                <w:sz w:val="18"/>
                <w:szCs w:val="18"/>
              </w:rPr>
              <w:alias w:val="Titel"/>
              <w:tag w:val=""/>
              <w:id w:val="886384654"/>
              <w:placeholder>
                <w:docPart w:val="352472A03E464D50A461C2D3419BD5F8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7D2447" w:rsidRPr="00797BE4">
                <w:rPr>
                  <w:caps/>
                  <w:sz w:val="18"/>
                  <w:szCs w:val="18"/>
                </w:rPr>
                <w:t>lights Out</w:t>
              </w:r>
            </w:sdtContent>
          </w:sdt>
        </w:p>
      </w:tc>
      <w:tc>
        <w:tcPr>
          <w:tcW w:w="200" w:type="pct"/>
        </w:tcPr>
        <w:p w:rsidR="007D2447" w:rsidRPr="00797BE4" w:rsidRDefault="007D2447">
          <w:pPr>
            <w:pStyle w:val="Fuzeile"/>
            <w:rPr>
              <w:caps/>
              <w:sz w:val="18"/>
              <w:szCs w:val="18"/>
            </w:rPr>
          </w:pPr>
        </w:p>
      </w:tc>
      <w:tc>
        <w:tcPr>
          <w:tcW w:w="2402" w:type="pct"/>
        </w:tcPr>
        <w:sdt>
          <w:sdtPr>
            <w:rPr>
              <w:caps/>
              <w:sz w:val="18"/>
              <w:szCs w:val="18"/>
            </w:rPr>
            <w:alias w:val="Autor"/>
            <w:tag w:val=""/>
            <w:id w:val="1205441952"/>
            <w:placeholder>
              <w:docPart w:val="4B12E29C041749EF985DA075396CE0E1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7D2447" w:rsidRPr="00797BE4" w:rsidRDefault="007D2447" w:rsidP="00A07BCE">
              <w:pPr>
                <w:pStyle w:val="Fuzeile"/>
                <w:jc w:val="right"/>
                <w:rPr>
                  <w:caps/>
                  <w:sz w:val="18"/>
                  <w:szCs w:val="18"/>
                </w:rPr>
              </w:pPr>
              <w:r w:rsidRPr="00797BE4">
                <w:rPr>
                  <w:caps/>
                  <w:sz w:val="18"/>
                  <w:szCs w:val="18"/>
                </w:rPr>
                <w:t>UCEL, STICKLER, MASRIE</w:t>
              </w:r>
            </w:p>
          </w:sdtContent>
        </w:sdt>
      </w:tc>
    </w:tr>
  </w:tbl>
  <w:p w:rsidR="007D2447" w:rsidRPr="00797BE4" w:rsidRDefault="007D2447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5B52" w:rsidRDefault="006F5B52" w:rsidP="002039BA">
      <w:pPr>
        <w:spacing w:after="0" w:line="240" w:lineRule="auto"/>
      </w:pPr>
      <w:r>
        <w:separator/>
      </w:r>
    </w:p>
  </w:footnote>
  <w:footnote w:type="continuationSeparator" w:id="0">
    <w:p w:rsidR="006F5B52" w:rsidRDefault="006F5B52" w:rsidP="002039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2447" w:rsidRDefault="007D2447">
    <w:pPr>
      <w:pStyle w:val="Kopfzeile"/>
    </w:pPr>
    <w:r>
      <w:rPr>
        <w:lang w:eastAsia="de-AT"/>
      </w:rPr>
      <mc:AlternateContent>
        <mc:Choice Requires="wps">
          <w:drawing>
            <wp:anchor distT="228600" distB="228600" distL="114300" distR="114300" simplePos="0" relativeHeight="251659264" behindDoc="0" locked="0" layoutInCell="1" allowOverlap="0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594360" cy="987552"/>
              <wp:effectExtent l="0" t="0" r="0" b="5080"/>
              <wp:wrapTopAndBottom/>
              <wp:docPr id="133" name="Rechteck 13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>
                      <a:xfrm>
                        <a:off x="0" y="0"/>
                        <a:ext cx="594360" cy="987552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7D2447" w:rsidRDefault="007D2447">
                          <w:pPr>
                            <w:pStyle w:val="Kopfzeile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083C9E"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>4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7600</wp14:pctWidth>
              </wp14:sizeRelH>
              <wp14:sizeRelV relativeFrom="page">
                <wp14:pctHeight>9800</wp14:pctHeight>
              </wp14:sizeRelV>
            </wp:anchor>
          </w:drawing>
        </mc:Choice>
        <mc:Fallback>
          <w:pict>
            <v:rect id="Rechteck 133" o:spid="_x0000_s1029" style="position:absolute;margin-left:-4.4pt;margin-top:0;width:46.8pt;height:77.75pt;z-index:251659264;visibility:visible;mso-wrap-style:square;mso-width-percent:76;mso-height-percent:98;mso-top-percent:23;mso-wrap-distance-left:9pt;mso-wrap-distance-top:18pt;mso-wrap-distance-right:9pt;mso-wrap-distance-bottom:18pt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" o:allowoverlap="f" fillcolor="black [3213]" stroked="f" strokeweight="1.5pt">
              <v:stroke endcap="round"/>
              <v:path arrowok="t"/>
              <o:lock v:ext="edit" aspectratio="t"/>
              <v:textbox>
                <w:txbxContent>
                  <w:p w:rsidR="007D2447" w:rsidRDefault="007D2447">
                    <w:pPr>
                      <w:pStyle w:val="Kopfzeile"/>
                      <w:jc w:val="right"/>
                      <w:rPr>
                        <w:color w:val="FFFFFF" w:themeColor="background1"/>
                        <w:sz w:val="24"/>
                        <w:szCs w:val="24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separate"/>
                    </w:r>
                    <w:r w:rsidR="00083C9E">
                      <w:rPr>
                        <w:color w:val="FFFFFF" w:themeColor="background1"/>
                        <w:sz w:val="24"/>
                        <w:szCs w:val="24"/>
                      </w:rPr>
                      <w:t>4</w:t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type="topAndBottom" anchorx="margin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2447" w:rsidRPr="002039BA" w:rsidRDefault="007D2447">
    <w:pPr>
      <w:pStyle w:val="Kopfzeile"/>
      <w:jc w:val="right"/>
      <w:rPr>
        <w:sz w:val="24"/>
      </w:rPr>
    </w:pPr>
  </w:p>
  <w:p w:rsidR="007D2447" w:rsidRDefault="007D2447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61833"/>
    <w:multiLevelType w:val="hybridMultilevel"/>
    <w:tmpl w:val="CE648F5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FF10B6"/>
    <w:multiLevelType w:val="hybridMultilevel"/>
    <w:tmpl w:val="A2589AA2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F20EEA"/>
    <w:multiLevelType w:val="hybridMultilevel"/>
    <w:tmpl w:val="C2386A8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911696"/>
    <w:multiLevelType w:val="hybridMultilevel"/>
    <w:tmpl w:val="6B9836D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7C2D7C"/>
    <w:multiLevelType w:val="hybridMultilevel"/>
    <w:tmpl w:val="4F54B78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1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E2A"/>
    <w:rsid w:val="00081643"/>
    <w:rsid w:val="00083C9E"/>
    <w:rsid w:val="000B3606"/>
    <w:rsid w:val="001214FF"/>
    <w:rsid w:val="001607AE"/>
    <w:rsid w:val="00161DA2"/>
    <w:rsid w:val="00162510"/>
    <w:rsid w:val="00194E2A"/>
    <w:rsid w:val="002039BA"/>
    <w:rsid w:val="00233932"/>
    <w:rsid w:val="002C5D70"/>
    <w:rsid w:val="002E34CA"/>
    <w:rsid w:val="00365781"/>
    <w:rsid w:val="003F2B3E"/>
    <w:rsid w:val="0046230E"/>
    <w:rsid w:val="004728AE"/>
    <w:rsid w:val="0049483C"/>
    <w:rsid w:val="004A6A5E"/>
    <w:rsid w:val="004D2FF4"/>
    <w:rsid w:val="0055601E"/>
    <w:rsid w:val="005A22FC"/>
    <w:rsid w:val="00603E41"/>
    <w:rsid w:val="006A1A5E"/>
    <w:rsid w:val="006A7F33"/>
    <w:rsid w:val="006F5B52"/>
    <w:rsid w:val="006F6FE3"/>
    <w:rsid w:val="00703A25"/>
    <w:rsid w:val="00776DCB"/>
    <w:rsid w:val="00785781"/>
    <w:rsid w:val="00797BE4"/>
    <w:rsid w:val="007A1538"/>
    <w:rsid w:val="007B3E3E"/>
    <w:rsid w:val="007D2447"/>
    <w:rsid w:val="0080265C"/>
    <w:rsid w:val="008805AE"/>
    <w:rsid w:val="008C380A"/>
    <w:rsid w:val="008E58B4"/>
    <w:rsid w:val="0094419D"/>
    <w:rsid w:val="009D70BE"/>
    <w:rsid w:val="00A07BCE"/>
    <w:rsid w:val="00A81A40"/>
    <w:rsid w:val="00AB3685"/>
    <w:rsid w:val="00AD219A"/>
    <w:rsid w:val="00AD6466"/>
    <w:rsid w:val="00B942E9"/>
    <w:rsid w:val="00BB7DA1"/>
    <w:rsid w:val="00BC037C"/>
    <w:rsid w:val="00BE7EC3"/>
    <w:rsid w:val="00C67AC7"/>
    <w:rsid w:val="00C74399"/>
    <w:rsid w:val="00C9552F"/>
    <w:rsid w:val="00CA2F25"/>
    <w:rsid w:val="00CA5787"/>
    <w:rsid w:val="00CB6598"/>
    <w:rsid w:val="00CD5F45"/>
    <w:rsid w:val="00D26A52"/>
    <w:rsid w:val="00D64F21"/>
    <w:rsid w:val="00DB31A4"/>
    <w:rsid w:val="00E8526D"/>
    <w:rsid w:val="00E96B87"/>
    <w:rsid w:val="00EB31C0"/>
    <w:rsid w:val="00EC2A47"/>
    <w:rsid w:val="00ED0383"/>
    <w:rsid w:val="00EE6E04"/>
    <w:rsid w:val="00F41789"/>
    <w:rsid w:val="00F62EC6"/>
    <w:rsid w:val="00F63AA3"/>
    <w:rsid w:val="00FD04D3"/>
    <w:rsid w:val="00FD1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4C645F8-A863-4E03-82C1-E53FAD5D2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next w:val="berschrift1"/>
    <w:qFormat/>
    <w:rsid w:val="00A07BCE"/>
    <w:rPr>
      <w:noProof/>
      <w:lang w:val="de-A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64F21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sz w:val="72"/>
      <w:szCs w:val="36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64F21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sz w:val="44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07BC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07BC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07BCE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07BCE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07BCE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07BCE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07BCE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Buchtitel">
    <w:name w:val="Book Title"/>
    <w:basedOn w:val="Absatz-Standardschriftart"/>
    <w:uiPriority w:val="33"/>
    <w:qFormat/>
    <w:rsid w:val="00A07BCE"/>
    <w:rPr>
      <w:b/>
      <w:bCs/>
      <w:smallCaps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A07BCE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character" w:styleId="Hervorhebung">
    <w:name w:val="Emphasis"/>
    <w:basedOn w:val="Absatz-Standardschriftart"/>
    <w:uiPriority w:val="20"/>
    <w:qFormat/>
    <w:rsid w:val="00A07BCE"/>
    <w:rPr>
      <w:i/>
      <w:iCs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64F21"/>
    <w:rPr>
      <w:rFonts w:asciiTheme="majorHAnsi" w:eastAsiaTheme="majorEastAsia" w:hAnsiTheme="majorHAnsi" w:cstheme="majorBidi"/>
      <w:noProof/>
      <w:sz w:val="72"/>
      <w:szCs w:val="36"/>
      <w:lang w:val="de-AT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64F21"/>
    <w:rPr>
      <w:rFonts w:asciiTheme="majorHAnsi" w:eastAsiaTheme="majorEastAsia" w:hAnsiTheme="majorHAnsi" w:cstheme="majorBidi"/>
      <w:noProof/>
      <w:sz w:val="44"/>
      <w:szCs w:val="28"/>
      <w:lang w:val="de-AT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07BCE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07BCE"/>
    <w:rPr>
      <w:rFonts w:asciiTheme="majorHAnsi" w:eastAsiaTheme="majorEastAsia" w:hAnsiTheme="majorHAnsi" w:cstheme="majorBidi"/>
      <w:sz w:val="24"/>
      <w:szCs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07BC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07BCE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07BCE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07BCE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07BCE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styleId="IntensiveHervorhebung">
    <w:name w:val="Intense Emphasis"/>
    <w:basedOn w:val="Absatz-Standardschriftart"/>
    <w:uiPriority w:val="21"/>
    <w:qFormat/>
    <w:rsid w:val="00A07BCE"/>
    <w:rPr>
      <w:b/>
      <w:bCs/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07BCE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07BCE"/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character" w:styleId="IntensiverVerweis">
    <w:name w:val="Intense Reference"/>
    <w:basedOn w:val="Absatz-Standardschriftart"/>
    <w:uiPriority w:val="32"/>
    <w:qFormat/>
    <w:rsid w:val="00A07BCE"/>
    <w:rPr>
      <w:b/>
      <w:bCs/>
      <w:smallCaps/>
      <w:u w:val="single"/>
    </w:rPr>
  </w:style>
  <w:style w:type="character" w:styleId="Hyperlink">
    <w:name w:val="Hyperlink"/>
    <w:basedOn w:val="Absatz-Standardschriftart"/>
    <w:uiPriority w:val="99"/>
    <w:unhideWhenUsed/>
    <w:rPr>
      <w:color w:val="4FB8C1" w:themeColor="text2" w:themeTint="99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Pr>
      <w:color w:val="9DFFCB" w:themeColor="followedHyperlink"/>
      <w:u w:val="single"/>
    </w:rPr>
  </w:style>
  <w:style w:type="paragraph" w:styleId="KeinLeerraum">
    <w:name w:val="No Spacing"/>
    <w:link w:val="KeinLeerraumZchn"/>
    <w:uiPriority w:val="1"/>
    <w:qFormat/>
    <w:rsid w:val="00A07BCE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</w:style>
  <w:style w:type="paragraph" w:styleId="Zitat">
    <w:name w:val="Quote"/>
    <w:basedOn w:val="Standard"/>
    <w:next w:val="Standard"/>
    <w:link w:val="ZitatZchn"/>
    <w:uiPriority w:val="29"/>
    <w:qFormat/>
    <w:rsid w:val="00A07BCE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A07BCE"/>
    <w:rPr>
      <w:i/>
      <w:iCs/>
    </w:rPr>
  </w:style>
  <w:style w:type="character" w:styleId="Fett">
    <w:name w:val="Strong"/>
    <w:basedOn w:val="Absatz-Standardschriftart"/>
    <w:uiPriority w:val="22"/>
    <w:qFormat/>
    <w:rsid w:val="00A07BCE"/>
    <w:rPr>
      <w:b/>
      <w:bCs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07BC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07BCE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chwacheHervorhebung">
    <w:name w:val="Subtle Emphasis"/>
    <w:basedOn w:val="Absatz-Standardschriftart"/>
    <w:uiPriority w:val="19"/>
    <w:qFormat/>
    <w:rsid w:val="00A07BCE"/>
    <w:rPr>
      <w:i/>
      <w:iCs/>
      <w:color w:val="595959" w:themeColor="text1" w:themeTint="A6"/>
    </w:rPr>
  </w:style>
  <w:style w:type="character" w:styleId="SchwacherVerweis">
    <w:name w:val="Subtle Reference"/>
    <w:basedOn w:val="Absatz-Standardschriftart"/>
    <w:uiPriority w:val="31"/>
    <w:qFormat/>
    <w:rsid w:val="00A07BCE"/>
    <w:rPr>
      <w:smallCaps/>
      <w:color w:val="404040" w:themeColor="text1" w:themeTint="BF"/>
    </w:rPr>
  </w:style>
  <w:style w:type="paragraph" w:styleId="Titel">
    <w:name w:val="Title"/>
    <w:basedOn w:val="berschrift1"/>
    <w:next w:val="Standard"/>
    <w:link w:val="TitelZchn"/>
    <w:uiPriority w:val="10"/>
    <w:qFormat/>
    <w:rsid w:val="00D64F21"/>
    <w:pPr>
      <w:spacing w:after="0"/>
      <w:contextualSpacing/>
    </w:pPr>
    <w:rPr>
      <w:spacing w:val="-7"/>
      <w:sz w:val="80"/>
      <w:szCs w:val="80"/>
    </w:rPr>
  </w:style>
  <w:style w:type="character" w:customStyle="1" w:styleId="TitelZchn">
    <w:name w:val="Titel Zchn"/>
    <w:basedOn w:val="Absatz-Standardschriftart"/>
    <w:link w:val="Titel"/>
    <w:uiPriority w:val="10"/>
    <w:rsid w:val="00D64F21"/>
    <w:rPr>
      <w:rFonts w:asciiTheme="majorHAnsi" w:eastAsiaTheme="majorEastAsia" w:hAnsiTheme="majorHAnsi" w:cstheme="majorBidi"/>
      <w:noProof/>
      <w:spacing w:val="-7"/>
      <w:sz w:val="80"/>
      <w:szCs w:val="80"/>
      <w:lang w:val="de-AT"/>
    </w:r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2039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039BA"/>
  </w:style>
  <w:style w:type="paragraph" w:styleId="Fuzeile">
    <w:name w:val="footer"/>
    <w:basedOn w:val="Standard"/>
    <w:link w:val="FuzeileZchn"/>
    <w:uiPriority w:val="99"/>
    <w:unhideWhenUsed/>
    <w:rsid w:val="002039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039BA"/>
  </w:style>
  <w:style w:type="character" w:customStyle="1" w:styleId="pl-k">
    <w:name w:val="pl-k"/>
    <w:basedOn w:val="Absatz-Standardschriftart"/>
    <w:rsid w:val="002039BA"/>
  </w:style>
  <w:style w:type="character" w:customStyle="1" w:styleId="pl-smp">
    <w:name w:val="pl-smp"/>
    <w:basedOn w:val="Absatz-Standardschriftart"/>
    <w:rsid w:val="002039BA"/>
  </w:style>
  <w:style w:type="character" w:customStyle="1" w:styleId="pl-smi">
    <w:name w:val="pl-smi"/>
    <w:basedOn w:val="Absatz-Standardschriftart"/>
    <w:rsid w:val="002039BA"/>
  </w:style>
  <w:style w:type="character" w:customStyle="1" w:styleId="pl-c">
    <w:name w:val="pl-c"/>
    <w:basedOn w:val="Absatz-Standardschriftart"/>
    <w:rsid w:val="002039BA"/>
  </w:style>
  <w:style w:type="character" w:customStyle="1" w:styleId="pl-s">
    <w:name w:val="pl-s"/>
    <w:basedOn w:val="Absatz-Standardschriftart"/>
    <w:rsid w:val="002039BA"/>
  </w:style>
  <w:style w:type="character" w:customStyle="1" w:styleId="pl-en">
    <w:name w:val="pl-en"/>
    <w:basedOn w:val="Absatz-Standardschriftart"/>
    <w:rsid w:val="002039BA"/>
  </w:style>
  <w:style w:type="character" w:customStyle="1" w:styleId="pl-e">
    <w:name w:val="pl-e"/>
    <w:basedOn w:val="Absatz-Standardschriftart"/>
    <w:rsid w:val="002039BA"/>
  </w:style>
  <w:style w:type="character" w:customStyle="1" w:styleId="pl-st">
    <w:name w:val="pl-st"/>
    <w:basedOn w:val="Absatz-Standardschriftart"/>
    <w:rsid w:val="002039BA"/>
  </w:style>
  <w:style w:type="character" w:customStyle="1" w:styleId="pl-stj">
    <w:name w:val="pl-stj"/>
    <w:basedOn w:val="Absatz-Standardschriftart"/>
    <w:rsid w:val="002039BA"/>
  </w:style>
  <w:style w:type="character" w:customStyle="1" w:styleId="pl-v">
    <w:name w:val="pl-v"/>
    <w:basedOn w:val="Absatz-Standardschriftart"/>
    <w:rsid w:val="002039BA"/>
  </w:style>
  <w:style w:type="character" w:customStyle="1" w:styleId="pl-c1">
    <w:name w:val="pl-c1"/>
    <w:basedOn w:val="Absatz-Standardschriftart"/>
    <w:rsid w:val="002039BA"/>
  </w:style>
  <w:style w:type="character" w:customStyle="1" w:styleId="pl-s1">
    <w:name w:val="pl-s1"/>
    <w:basedOn w:val="Absatz-Standardschriftart"/>
    <w:rsid w:val="002039BA"/>
  </w:style>
  <w:style w:type="character" w:customStyle="1" w:styleId="pl-pds">
    <w:name w:val="pl-pds"/>
    <w:basedOn w:val="Absatz-Standardschriftart"/>
    <w:rsid w:val="002039BA"/>
  </w:style>
  <w:style w:type="table" w:styleId="Tabellenraster">
    <w:name w:val="Table Grid"/>
    <w:basedOn w:val="NormaleTabelle"/>
    <w:uiPriority w:val="39"/>
    <w:rsid w:val="009D70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5">
    <w:name w:val="Plain Table 5"/>
    <w:basedOn w:val="NormaleTabelle"/>
    <w:uiPriority w:val="45"/>
    <w:rsid w:val="009D70B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EinfacheTabelle4">
    <w:name w:val="Plain Table 4"/>
    <w:basedOn w:val="NormaleTabelle"/>
    <w:uiPriority w:val="44"/>
    <w:rsid w:val="009D70B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3">
    <w:name w:val="Plain Table 3"/>
    <w:basedOn w:val="NormaleTabelle"/>
    <w:uiPriority w:val="43"/>
    <w:rsid w:val="009D70B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2">
    <w:name w:val="Plain Table 2"/>
    <w:basedOn w:val="NormaleTabelle"/>
    <w:uiPriority w:val="42"/>
    <w:rsid w:val="009D70B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lemithellemGitternetz">
    <w:name w:val="Grid Table Light"/>
    <w:basedOn w:val="NormaleTabelle"/>
    <w:uiPriority w:val="40"/>
    <w:rsid w:val="009D70B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TMLCode">
    <w:name w:val="HTML Code"/>
    <w:basedOn w:val="Absatz-Standardschriftart"/>
    <w:uiPriority w:val="99"/>
    <w:semiHidden/>
    <w:unhideWhenUsed/>
    <w:rsid w:val="00A07BCE"/>
    <w:rPr>
      <w:rFonts w:ascii="Courier New" w:eastAsia="Times New Roman" w:hAnsi="Courier New" w:cs="Courier New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A07BCE"/>
    <w:pPr>
      <w:outlineLvl w:val="9"/>
    </w:pPr>
  </w:style>
  <w:style w:type="table" w:styleId="Listentabelle2Akzent5">
    <w:name w:val="List Table 2 Accent 5"/>
    <w:basedOn w:val="NormaleTabelle"/>
    <w:uiPriority w:val="47"/>
    <w:rsid w:val="0094419D"/>
    <w:pPr>
      <w:spacing w:after="0" w:line="240" w:lineRule="auto"/>
    </w:pPr>
    <w:tblPr>
      <w:tblStyleRowBandSize w:val="1"/>
      <w:tblStyleColBandSize w:val="1"/>
      <w:tblBorders>
        <w:top w:val="single" w:sz="4" w:space="0" w:color="95B6C5" w:themeColor="accent5" w:themeTint="99"/>
        <w:bottom w:val="single" w:sz="4" w:space="0" w:color="95B6C5" w:themeColor="accent5" w:themeTint="99"/>
        <w:insideH w:val="single" w:sz="4" w:space="0" w:color="95B6C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6EB" w:themeFill="accent5" w:themeFillTint="33"/>
      </w:tcPr>
    </w:tblStylePr>
    <w:tblStylePr w:type="band1Horz">
      <w:tblPr/>
      <w:tcPr>
        <w:shd w:val="clear" w:color="auto" w:fill="DBE6EB" w:themeFill="accent5" w:themeFillTint="33"/>
      </w:tcPr>
    </w:tblStylePr>
  </w:style>
  <w:style w:type="character" w:customStyle="1" w:styleId="apple-converted-space">
    <w:name w:val="apple-converted-space"/>
    <w:basedOn w:val="Absatz-Standardschriftart"/>
    <w:rsid w:val="00FD1134"/>
  </w:style>
  <w:style w:type="paragraph" w:styleId="Verzeichnis2">
    <w:name w:val="toc 2"/>
    <w:basedOn w:val="Standard"/>
    <w:next w:val="Standard"/>
    <w:autoRedefine/>
    <w:uiPriority w:val="39"/>
    <w:unhideWhenUsed/>
    <w:rsid w:val="004A6A5E"/>
    <w:pPr>
      <w:spacing w:after="100" w:line="259" w:lineRule="auto"/>
      <w:ind w:left="220"/>
    </w:pPr>
    <w:rPr>
      <w:rFonts w:cs="Times New Roman"/>
      <w:noProof w:val="0"/>
      <w:sz w:val="22"/>
      <w:szCs w:val="22"/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4A6A5E"/>
    <w:pPr>
      <w:spacing w:after="100" w:line="259" w:lineRule="auto"/>
    </w:pPr>
    <w:rPr>
      <w:rFonts w:cs="Times New Roman"/>
      <w:noProof w:val="0"/>
      <w:sz w:val="22"/>
      <w:szCs w:val="22"/>
      <w:lang w:eastAsia="de-AT"/>
    </w:rPr>
  </w:style>
  <w:style w:type="paragraph" w:styleId="Verzeichnis3">
    <w:name w:val="toc 3"/>
    <w:basedOn w:val="Standard"/>
    <w:next w:val="Standard"/>
    <w:autoRedefine/>
    <w:uiPriority w:val="39"/>
    <w:unhideWhenUsed/>
    <w:rsid w:val="004A6A5E"/>
    <w:pPr>
      <w:spacing w:after="100" w:line="259" w:lineRule="auto"/>
      <w:ind w:left="440"/>
    </w:pPr>
    <w:rPr>
      <w:rFonts w:cs="Times New Roman"/>
      <w:noProof w:val="0"/>
      <w:sz w:val="22"/>
      <w:szCs w:val="22"/>
      <w:lang w:eastAsia="de-AT"/>
    </w:rPr>
  </w:style>
  <w:style w:type="paragraph" w:customStyle="1" w:styleId="Formatvorlage1">
    <w:name w:val="Formatvorlage1"/>
    <w:basedOn w:val="Standard"/>
    <w:next w:val="berschrift1"/>
    <w:link w:val="Formatvorlage1Zchn"/>
    <w:qFormat/>
    <w:rsid w:val="00BE7EC3"/>
    <w:rPr>
      <w:color w:val="000000" w:themeColor="text1"/>
      <w:sz w:val="44"/>
      <w:lang w:val="de-DE"/>
    </w:rPr>
  </w:style>
  <w:style w:type="paragraph" w:customStyle="1" w:styleId="Formatvorlage2">
    <w:name w:val="Formatvorlage2"/>
    <w:basedOn w:val="Standard"/>
    <w:link w:val="Formatvorlage2Zchn"/>
    <w:qFormat/>
    <w:rsid w:val="00BE7EC3"/>
    <w:rPr>
      <w:color w:val="000000" w:themeColor="text1"/>
      <w:sz w:val="28"/>
      <w:szCs w:val="14"/>
      <w:lang w:val="de-DE"/>
    </w:rPr>
  </w:style>
  <w:style w:type="character" w:customStyle="1" w:styleId="Formatvorlage1Zchn">
    <w:name w:val="Formatvorlage1 Zchn"/>
    <w:basedOn w:val="Absatz-Standardschriftart"/>
    <w:link w:val="Formatvorlage1"/>
    <w:rsid w:val="00BE7EC3"/>
    <w:rPr>
      <w:noProof/>
      <w:color w:val="000000" w:themeColor="text1"/>
      <w:sz w:val="44"/>
      <w:lang w:val="de-DE"/>
    </w:rPr>
  </w:style>
  <w:style w:type="paragraph" w:customStyle="1" w:styleId="Formatvorlage3">
    <w:name w:val="Formatvorlage3"/>
    <w:basedOn w:val="Standard"/>
    <w:next w:val="berschrift2"/>
    <w:link w:val="Formatvorlage3Zchn"/>
    <w:qFormat/>
    <w:rsid w:val="00BE7EC3"/>
    <w:rPr>
      <w:sz w:val="32"/>
      <w:u w:val="single"/>
      <w:lang w:val="de-DE"/>
    </w:rPr>
  </w:style>
  <w:style w:type="character" w:customStyle="1" w:styleId="Formatvorlage2Zchn">
    <w:name w:val="Formatvorlage2 Zchn"/>
    <w:basedOn w:val="Absatz-Standardschriftart"/>
    <w:link w:val="Formatvorlage2"/>
    <w:rsid w:val="00BE7EC3"/>
    <w:rPr>
      <w:noProof/>
      <w:color w:val="000000" w:themeColor="text1"/>
      <w:sz w:val="28"/>
      <w:szCs w:val="14"/>
      <w:lang w:val="de-DE"/>
    </w:rPr>
  </w:style>
  <w:style w:type="character" w:customStyle="1" w:styleId="Formatvorlage3Zchn">
    <w:name w:val="Formatvorlage3 Zchn"/>
    <w:basedOn w:val="Absatz-Standardschriftart"/>
    <w:link w:val="Formatvorlage3"/>
    <w:rsid w:val="00BE7EC3"/>
    <w:rPr>
      <w:noProof/>
      <w:sz w:val="32"/>
      <w:u w:val="single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56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8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7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2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0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glossaryDocument" Target="glossary/document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liver\AppData\Roaming\Microsoft\Templates\Design%20Ion%20(lee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52472A03E464D50A461C2D3419BD5F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6A95730-F6F9-4927-AAFA-9AEBDD4A1D70}"/>
      </w:docPartPr>
      <w:docPartBody>
        <w:p w:rsidR="00D957A8" w:rsidRDefault="003C7FA6" w:rsidP="003C7FA6">
          <w:pPr>
            <w:pStyle w:val="352472A03E464D50A461C2D3419BD5F8"/>
          </w:pPr>
          <w:r>
            <w:rPr>
              <w:caps/>
              <w:color w:val="5B9BD5" w:themeColor="accent1"/>
              <w:sz w:val="18"/>
              <w:szCs w:val="18"/>
              <w:lang w:val="de-DE"/>
            </w:rPr>
            <w:t>[Dokumenttitel]</w:t>
          </w:r>
        </w:p>
      </w:docPartBody>
    </w:docPart>
    <w:docPart>
      <w:docPartPr>
        <w:name w:val="4B12E29C041749EF985DA075396CE0E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B19A5CC-2250-4BA2-93DE-989272520975}"/>
      </w:docPartPr>
      <w:docPartBody>
        <w:p w:rsidR="00D957A8" w:rsidRDefault="003C7FA6" w:rsidP="003C7FA6">
          <w:pPr>
            <w:pStyle w:val="4B12E29C041749EF985DA075396CE0E1"/>
          </w:pPr>
          <w:r>
            <w:rPr>
              <w:caps/>
              <w:color w:val="5B9BD5" w:themeColor="accent1"/>
              <w:sz w:val="18"/>
              <w:szCs w:val="18"/>
              <w:lang w:val="de-DE"/>
            </w:rPr>
            <w:t>[Name des Autors]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FA6"/>
    <w:rsid w:val="00187EEF"/>
    <w:rsid w:val="003C7FA6"/>
    <w:rsid w:val="007C3F05"/>
    <w:rsid w:val="00920970"/>
    <w:rsid w:val="00D957A8"/>
    <w:rsid w:val="00EA0A2E"/>
    <w:rsid w:val="00F91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352472A03E464D50A461C2D3419BD5F8">
    <w:name w:val="352472A03E464D50A461C2D3419BD5F8"/>
    <w:rsid w:val="003C7FA6"/>
  </w:style>
  <w:style w:type="paragraph" w:customStyle="1" w:styleId="4B12E29C041749EF985DA075396CE0E1">
    <w:name w:val="4B12E29C041749EF985DA075396CE0E1"/>
    <w:rsid w:val="003C7FA6"/>
  </w:style>
  <w:style w:type="paragraph" w:customStyle="1" w:styleId="C6D14C5801F94D57B846321ED8FDB99A">
    <w:name w:val="C6D14C5801F94D57B846321ED8FDB99A"/>
    <w:rsid w:val="00D957A8"/>
  </w:style>
  <w:style w:type="paragraph" w:customStyle="1" w:styleId="8913402286DC4378942DE99BF3700EAB">
    <w:name w:val="8913402286DC4378942DE99BF3700EAB"/>
    <w:rsid w:val="00D957A8"/>
  </w:style>
  <w:style w:type="paragraph" w:customStyle="1" w:styleId="E73264442DCC4CA8A9C7E72A460318C3">
    <w:name w:val="E73264442DCC4CA8A9C7E72A460318C3"/>
    <w:rsid w:val="00D957A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Wexstraße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12081E9-B4F6-4435-9B91-5A4E7D252D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Design Ion (leer).dotx</Template>
  <TotalTime>0</TotalTime>
  <Pages>10</Pages>
  <Words>967</Words>
  <Characters>6096</Characters>
  <Application>Microsoft Office Word</Application>
  <DocSecurity>0</DocSecurity>
  <Lines>50</Lines>
  <Paragraphs>14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lights Out</vt:lpstr>
      <vt:lpstr/>
    </vt:vector>
  </TitlesOfParts>
  <Company>TGM</Company>
  <LinksUpToDate>false</LinksUpToDate>
  <CharactersWithSpaces>7049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lights Out</dc:title>
  <dc:creator>UCEL, STICKLER, MASRIE</dc:creator>
  <cp:keywords/>
  <cp:lastModifiedBy>Johannes Ucel</cp:lastModifiedBy>
  <cp:revision>26</cp:revision>
  <cp:lastPrinted>2014-12-17T10:55:00Z</cp:lastPrinted>
  <dcterms:created xsi:type="dcterms:W3CDTF">2014-12-17T08:25:00Z</dcterms:created>
  <dcterms:modified xsi:type="dcterms:W3CDTF">2014-12-17T10:55:00Z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