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47" w:rsidRDefault="007D2447" w:rsidP="002039BA"/>
    <w:sdt>
      <w:sdtPr>
        <w:id w:val="-93095243"/>
        <w:docPartObj>
          <w:docPartGallery w:val="Cover Pages"/>
          <w:docPartUnique/>
        </w:docPartObj>
      </w:sdtPr>
      <w:sdtEndPr>
        <w:rPr>
          <w:sz w:val="20"/>
          <w:lang w:val="de-DE"/>
        </w:rPr>
      </w:sdtEndPr>
      <w:sdtContent>
        <w:p w:rsidR="002039BA" w:rsidRDefault="002039BA" w:rsidP="002039BA"/>
        <w:p w:rsidR="002039BA" w:rsidRDefault="002039BA">
          <w:pPr>
            <w:rPr>
              <w:sz w:val="20"/>
              <w:lang w:val="de-DE"/>
            </w:rPr>
          </w:pPr>
          <w:r>
            <w:rPr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1797269</wp:posOffset>
                    </wp:positionV>
                    <wp:extent cx="6864350" cy="7782976"/>
                    <wp:effectExtent l="0" t="0" r="12700" b="2794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7782975"/>
                              <a:chOff x="0" y="1340067"/>
                              <a:chExt cx="6864824" cy="7783461"/>
                            </a:xfrm>
                          </wpg:grpSpPr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AT"/>
                                        </w:rPr>
                                        <w:t>UCEL, STICKLER, MASRIE</w:t>
                                      </w:r>
                                    </w:p>
                                  </w:sdtContent>
                                </w:sdt>
                                <w:p w:rsidR="007D2447" w:rsidRPr="006F6FE3" w:rsidRDefault="007D2447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TGM</w:t>
                                      </w:r>
                                    </w:sdtContent>
                                  </w:sdt>
                                  <w:r w:rsidRPr="006F6FE3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Wexstraße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40067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0470348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F6FE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lights Out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6pt;margin-top:141.5pt;width:540.5pt;height:612.85pt;z-index:-251657216;mso-position-horizontal-relative:page;mso-position-vertical-relative:page" coordorigin=",13400" coordsize="68648,7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">
                    <v:rect id="Rechteck 195" o:spid="_x0000_s1027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ouMMA&#10;AADcAAAADwAAAGRycy9kb3ducmV2LnhtbERPTWvCQBC9C/0Pywi9iG60KBpdpQjSHrwkltLjNDtm&#10;g9nZkF01+ffdguBtHu9zNrvO1uJGra8cK5hOEhDEhdMVlwq+TofxEoQPyBprx6SgJw+77ctgg6l2&#10;d87olodSxBD2KSowITSplL4wZNFPXEMcubNrLYYI21LqFu8x3NZyliQLabHi2GCwob2h4pJfrYKf&#10;3+nbKV+NPrJeuqb/NkV27I9KvQ679zWIQF14ih/uTx3nr+bw/0y8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ouMMAAADcAAAADwAAAAAAAAAAAAAAAACYAgAAZHJzL2Rv&#10;d25yZXYueG1sUEsFBgAAAAAEAAQA9QAAAIgDAAAAAA==&#10;" fillcolor="black [3213]" strokecolor="white [3212]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AT"/>
                                  </w:rPr>
                                  <w:t>UCEL, STICKLER, MASRIE</w:t>
                                </w:r>
                              </w:p>
                            </w:sdtContent>
                          </w:sdt>
                          <w:p w:rsidR="007D2447" w:rsidRPr="006F6FE3" w:rsidRDefault="007D2447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TGM</w:t>
                                </w:r>
                              </w:sdtContent>
                            </w:sdt>
                            <w:r w:rsidRPr="006F6FE3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Wexstraße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8" type="#_x0000_t202" style="position:absolute;left:68;top:13400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0470348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6F6FE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lights Out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20"/>
              <w:lang w:val="de-DE"/>
            </w:rPr>
            <w:br w:type="page"/>
          </w:r>
        </w:p>
      </w:sdtContent>
    </w:sdt>
    <w:p w:rsidR="00194E2A" w:rsidRDefault="00194E2A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de-DE"/>
        </w:rPr>
      </w:pPr>
    </w:p>
    <w:p w:rsidR="00194E2A" w:rsidRDefault="002039BA">
      <w:pPr>
        <w:rPr>
          <w:sz w:val="52"/>
          <w:lang w:val="de-DE"/>
        </w:rPr>
      </w:pPr>
      <w:r w:rsidRPr="002039BA">
        <w:rPr>
          <w:sz w:val="52"/>
          <w:lang w:val="de-DE"/>
        </w:rPr>
        <w:t>Inhalte</w:t>
      </w:r>
    </w:p>
    <w:p w:rsidR="002039BA" w:rsidRDefault="002039BA">
      <w:pPr>
        <w:rPr>
          <w:sz w:val="52"/>
          <w:lang w:val="de-DE"/>
        </w:rPr>
      </w:pPr>
    </w:p>
    <w:p w:rsidR="002039BA" w:rsidRPr="0094419D" w:rsidRDefault="002039BA" w:rsidP="0094419D">
      <w:pPr>
        <w:tabs>
          <w:tab w:val="right" w:pos="10467"/>
        </w:tabs>
        <w:rPr>
          <w:color w:val="FFFFFF" w:themeColor="background1"/>
          <w:sz w:val="36"/>
          <w:lang w:val="de-DE"/>
        </w:rPr>
      </w:pPr>
      <w:r w:rsidRPr="0094419D">
        <w:rPr>
          <w:color w:val="FFFFFF" w:themeColor="background1"/>
          <w:sz w:val="36"/>
          <w:highlight w:val="darkGray"/>
          <w:lang w:val="de-DE"/>
        </w:rPr>
        <w:t>Aufgabenstellung</w:t>
      </w:r>
      <w:r w:rsidR="0094419D" w:rsidRPr="0094419D">
        <w:rPr>
          <w:color w:val="FFFFFF" w:themeColor="background1"/>
          <w:sz w:val="36"/>
          <w:highlight w:val="darkGray"/>
          <w:lang w:val="de-DE"/>
        </w:rPr>
        <w:tab/>
        <w:t>2</w:t>
      </w:r>
      <w:r w:rsidR="0094419D">
        <w:rPr>
          <w:color w:val="FFFFFF" w:themeColor="background1"/>
          <w:sz w:val="36"/>
          <w:lang w:val="de-DE"/>
        </w:rPr>
        <w:t xml:space="preserve"> </w:t>
      </w:r>
    </w:p>
    <w:p w:rsidR="00C74399" w:rsidRPr="00C74399" w:rsidRDefault="00C74399" w:rsidP="00C74399">
      <w:pPr>
        <w:ind w:firstLine="720"/>
        <w:rPr>
          <w:sz w:val="28"/>
          <w:lang w:val="de-DE"/>
        </w:rPr>
      </w:pPr>
      <w:r w:rsidRPr="00C74399">
        <w:rPr>
          <w:sz w:val="32"/>
          <w:lang w:val="de-DE"/>
        </w:rPr>
        <w:t>Arbeitsaufteilung</w:t>
      </w:r>
    </w:p>
    <w:p w:rsidR="00C74399" w:rsidRPr="00C74399" w:rsidRDefault="00C74399" w:rsidP="00C74399">
      <w:pPr>
        <w:ind w:firstLine="720"/>
        <w:rPr>
          <w:sz w:val="32"/>
          <w:lang w:val="de-DE"/>
        </w:rPr>
      </w:pPr>
      <w:r w:rsidRPr="00C74399">
        <w:rPr>
          <w:sz w:val="32"/>
          <w:lang w:val="de-DE"/>
        </w:rPr>
        <w:t>Die Aufgaben</w:t>
      </w:r>
    </w:p>
    <w:p w:rsidR="00C74399" w:rsidRPr="00C74399" w:rsidRDefault="00C74399" w:rsidP="00C74399">
      <w:pPr>
        <w:ind w:firstLine="720"/>
        <w:rPr>
          <w:sz w:val="32"/>
          <w:lang w:val="de-DE"/>
        </w:rPr>
      </w:pPr>
      <w:r w:rsidRPr="00C74399">
        <w:rPr>
          <w:sz w:val="32"/>
          <w:lang w:val="de-DE"/>
        </w:rPr>
        <w:t>Funktion des Spiels</w:t>
      </w:r>
    </w:p>
    <w:p w:rsidR="002039BA" w:rsidRPr="0094419D" w:rsidRDefault="002039BA" w:rsidP="0094419D">
      <w:pPr>
        <w:tabs>
          <w:tab w:val="right" w:pos="10467"/>
        </w:tabs>
        <w:rPr>
          <w:color w:val="FFFFFF" w:themeColor="background1"/>
          <w:sz w:val="36"/>
          <w:lang w:val="de-DE"/>
        </w:rPr>
      </w:pPr>
      <w:r w:rsidRPr="0094419D">
        <w:rPr>
          <w:color w:val="FFFFFF" w:themeColor="background1"/>
          <w:sz w:val="36"/>
          <w:highlight w:val="darkGray"/>
          <w:lang w:val="de-DE"/>
        </w:rPr>
        <w:t>Entwurf</w:t>
      </w:r>
      <w:r w:rsidR="0094419D" w:rsidRPr="0094419D">
        <w:rPr>
          <w:color w:val="FFFFFF" w:themeColor="background1"/>
          <w:sz w:val="36"/>
          <w:highlight w:val="darkGray"/>
          <w:lang w:val="de-DE"/>
        </w:rPr>
        <w:tab/>
        <w:t>3</w:t>
      </w:r>
      <w:r w:rsidR="0094419D">
        <w:rPr>
          <w:color w:val="FFFFFF" w:themeColor="background1"/>
          <w:sz w:val="36"/>
          <w:lang w:val="de-DE"/>
        </w:rPr>
        <w:t xml:space="preserve">      </w:t>
      </w:r>
    </w:p>
    <w:p w:rsidR="002039BA" w:rsidRDefault="002039BA">
      <w:pPr>
        <w:rPr>
          <w:sz w:val="36"/>
          <w:lang w:val="de-DE"/>
        </w:rPr>
      </w:pPr>
    </w:p>
    <w:p w:rsidR="002039BA" w:rsidRPr="0094419D" w:rsidRDefault="002039BA" w:rsidP="0094419D">
      <w:pPr>
        <w:tabs>
          <w:tab w:val="right" w:pos="10467"/>
        </w:tabs>
        <w:rPr>
          <w:color w:val="FFFFFF" w:themeColor="background1"/>
          <w:sz w:val="36"/>
          <w:highlight w:val="darkGray"/>
          <w:lang w:val="de-DE"/>
        </w:rPr>
      </w:pPr>
      <w:r w:rsidRPr="0094419D">
        <w:rPr>
          <w:color w:val="FFFFFF" w:themeColor="background1"/>
          <w:sz w:val="36"/>
          <w:highlight w:val="darkGray"/>
          <w:lang w:val="de-DE"/>
        </w:rPr>
        <w:t>Implementierung</w:t>
      </w:r>
      <w:r w:rsidR="0094419D" w:rsidRPr="0094419D">
        <w:rPr>
          <w:color w:val="FFFFFF" w:themeColor="background1"/>
          <w:sz w:val="36"/>
          <w:highlight w:val="darkGray"/>
          <w:lang w:val="de-DE"/>
        </w:rPr>
        <w:tab/>
        <w:t>4</w:t>
      </w:r>
    </w:p>
    <w:p w:rsidR="002039BA" w:rsidRPr="0094419D" w:rsidRDefault="002039BA">
      <w:pPr>
        <w:rPr>
          <w:color w:val="FFFFFF" w:themeColor="background1"/>
          <w:sz w:val="36"/>
          <w:highlight w:val="darkGray"/>
          <w:lang w:val="de-DE"/>
        </w:rPr>
      </w:pPr>
    </w:p>
    <w:p w:rsidR="002039BA" w:rsidRPr="0094419D" w:rsidRDefault="002039BA" w:rsidP="0094419D">
      <w:pPr>
        <w:tabs>
          <w:tab w:val="right" w:pos="10467"/>
        </w:tabs>
        <w:rPr>
          <w:color w:val="FFFFFF" w:themeColor="background1"/>
          <w:sz w:val="36"/>
          <w:highlight w:val="darkGray"/>
          <w:lang w:val="de-DE"/>
        </w:rPr>
      </w:pPr>
      <w:r w:rsidRPr="0094419D">
        <w:rPr>
          <w:color w:val="FFFFFF" w:themeColor="background1"/>
          <w:sz w:val="36"/>
          <w:highlight w:val="darkGray"/>
          <w:lang w:val="de-DE"/>
        </w:rPr>
        <w:t>Ergebnisse</w:t>
      </w:r>
      <w:r w:rsidR="0094419D" w:rsidRPr="0094419D">
        <w:rPr>
          <w:color w:val="FFFFFF" w:themeColor="background1"/>
          <w:sz w:val="36"/>
          <w:highlight w:val="darkGray"/>
          <w:lang w:val="de-DE"/>
        </w:rPr>
        <w:tab/>
        <w:t>5</w:t>
      </w:r>
    </w:p>
    <w:p w:rsidR="002039BA" w:rsidRPr="0094419D" w:rsidRDefault="002039BA">
      <w:pPr>
        <w:rPr>
          <w:color w:val="FFFFFF" w:themeColor="background1"/>
          <w:sz w:val="36"/>
          <w:highlight w:val="darkGray"/>
          <w:lang w:val="de-DE"/>
        </w:rPr>
      </w:pPr>
    </w:p>
    <w:p w:rsidR="0094419D" w:rsidRPr="0094419D" w:rsidRDefault="0094419D" w:rsidP="0094419D">
      <w:pPr>
        <w:tabs>
          <w:tab w:val="right" w:pos="10467"/>
        </w:tabs>
        <w:rPr>
          <w:color w:val="FFFFFF" w:themeColor="background1"/>
          <w:sz w:val="40"/>
        </w:rPr>
      </w:pPr>
      <w:r w:rsidRPr="0094419D">
        <w:rPr>
          <w:color w:val="FFFFFF" w:themeColor="background1"/>
          <w:sz w:val="36"/>
          <w:highlight w:val="darkGray"/>
        </w:rPr>
        <w:t>Verwendung von Github</w:t>
      </w:r>
      <w:r w:rsidRPr="0094419D">
        <w:rPr>
          <w:color w:val="FFFFFF" w:themeColor="background1"/>
          <w:sz w:val="36"/>
          <w:highlight w:val="darkGray"/>
        </w:rPr>
        <w:tab/>
        <w:t>6</w:t>
      </w:r>
    </w:p>
    <w:p w:rsidR="0094419D" w:rsidRPr="0094419D" w:rsidRDefault="0094419D" w:rsidP="0094419D">
      <w:pPr>
        <w:ind w:left="720"/>
        <w:rPr>
          <w:sz w:val="32"/>
          <w:lang w:val="de-DE"/>
        </w:rPr>
      </w:pPr>
      <w:r w:rsidRPr="0094419D">
        <w:rPr>
          <w:sz w:val="32"/>
          <w:lang w:val="de-DE"/>
        </w:rPr>
        <w:t>Was ist Github</w:t>
      </w:r>
      <w:r>
        <w:rPr>
          <w:sz w:val="32"/>
          <w:lang w:val="de-DE"/>
        </w:rPr>
        <w:t>?</w:t>
      </w:r>
    </w:p>
    <w:p w:rsidR="0094419D" w:rsidRPr="0094419D" w:rsidRDefault="0094419D" w:rsidP="0094419D">
      <w:pPr>
        <w:ind w:left="720"/>
        <w:rPr>
          <w:sz w:val="32"/>
          <w:lang w:val="de-DE"/>
        </w:rPr>
      </w:pPr>
      <w:r w:rsidRPr="0094419D">
        <w:rPr>
          <w:sz w:val="32"/>
          <w:lang w:val="de-DE"/>
        </w:rPr>
        <w:t>Warum Github</w:t>
      </w:r>
      <w:r>
        <w:rPr>
          <w:sz w:val="32"/>
          <w:lang w:val="de-DE"/>
        </w:rPr>
        <w:t>?</w:t>
      </w:r>
    </w:p>
    <w:p w:rsidR="0094419D" w:rsidRPr="0094419D" w:rsidRDefault="0094419D" w:rsidP="0094419D">
      <w:pPr>
        <w:ind w:left="720"/>
        <w:rPr>
          <w:sz w:val="32"/>
          <w:lang w:val="de-DE"/>
        </w:rPr>
      </w:pPr>
      <w:r w:rsidRPr="0094419D">
        <w:rPr>
          <w:sz w:val="32"/>
          <w:lang w:val="de-DE"/>
        </w:rPr>
        <w:t>Wichtige Commands</w:t>
      </w:r>
    </w:p>
    <w:p w:rsidR="002039BA" w:rsidRDefault="002039BA">
      <w:pPr>
        <w:rPr>
          <w:sz w:val="36"/>
          <w:lang w:val="de-DE"/>
        </w:rPr>
      </w:pPr>
      <w:r>
        <w:rPr>
          <w:sz w:val="36"/>
          <w:lang w:val="de-DE"/>
        </w:rPr>
        <w:br w:type="page"/>
      </w:r>
    </w:p>
    <w:p w:rsidR="002039BA" w:rsidRPr="002E34CA" w:rsidRDefault="00CA5787">
      <w:pPr>
        <w:rPr>
          <w:color w:val="000000" w:themeColor="text1"/>
          <w:sz w:val="44"/>
          <w:lang w:val="de-DE"/>
        </w:rPr>
      </w:pPr>
      <w:r w:rsidRPr="002E34CA">
        <w:rPr>
          <w:color w:val="000000" w:themeColor="text1"/>
          <w:sz w:val="44"/>
          <w:lang w:val="de-DE"/>
        </w:rPr>
        <w:lastRenderedPageBreak/>
        <w:t>Aufgabenstellung</w:t>
      </w:r>
    </w:p>
    <w:p w:rsidR="00CA5787" w:rsidRPr="00ED0383" w:rsidRDefault="00D26A52">
      <w:pPr>
        <w:rPr>
          <w:sz w:val="28"/>
          <w:lang w:val="de-DE"/>
        </w:rPr>
      </w:pPr>
      <w:r w:rsidRPr="00ED0383">
        <w:rPr>
          <w:sz w:val="28"/>
          <w:lang w:val="de-DE"/>
        </w:rPr>
        <w:t>Das Ziel</w:t>
      </w:r>
      <w:r w:rsidR="00CA5787" w:rsidRPr="00ED0383">
        <w:rPr>
          <w:sz w:val="28"/>
          <w:lang w:val="de-DE"/>
        </w:rPr>
        <w:t xml:space="preserve"> war es ein Spiel mit dem Namen „</w:t>
      </w:r>
      <w:r w:rsidR="00CA5787" w:rsidRPr="00ED0383">
        <w:rPr>
          <w:i/>
          <w:sz w:val="28"/>
          <w:lang w:val="de-DE"/>
        </w:rPr>
        <w:t>Lights Out</w:t>
      </w:r>
      <w:r w:rsidR="00CA5787" w:rsidRPr="00ED0383">
        <w:rPr>
          <w:sz w:val="28"/>
          <w:lang w:val="de-DE"/>
        </w:rPr>
        <w:t xml:space="preserve">“ </w:t>
      </w:r>
      <w:r w:rsidRPr="00ED0383">
        <w:rPr>
          <w:sz w:val="28"/>
          <w:lang w:val="de-DE"/>
        </w:rPr>
        <w:t xml:space="preserve">als Gruppe </w:t>
      </w:r>
      <w:r w:rsidR="00CA5787" w:rsidRPr="00ED0383">
        <w:rPr>
          <w:sz w:val="28"/>
          <w:lang w:val="de-DE"/>
        </w:rPr>
        <w:t xml:space="preserve">zu programmieren. </w:t>
      </w:r>
      <w:r w:rsidRPr="00ED0383">
        <w:rPr>
          <w:sz w:val="28"/>
          <w:lang w:val="de-DE"/>
        </w:rPr>
        <w:t>Dabei wurden die Verschiedenen Teile des Programms sowie die Führung des Protokolls auf mehrere Schüler aufgeteilt.</w:t>
      </w:r>
      <w:r w:rsidR="006F6FE3">
        <w:rPr>
          <w:sz w:val="28"/>
          <w:lang w:val="de-DE"/>
        </w:rPr>
        <w:t xml:space="preserve"> Diese mussten von Schülern auf ein Gruppen Repository in Github hochgladen werden um zusammen zu arbeiten.</w:t>
      </w:r>
    </w:p>
    <w:p w:rsidR="009D70BE" w:rsidRPr="00ED0383" w:rsidRDefault="009D70BE">
      <w:pPr>
        <w:rPr>
          <w:sz w:val="32"/>
          <w:u w:val="single"/>
          <w:lang w:val="de-DE"/>
        </w:rPr>
      </w:pPr>
      <w:r w:rsidRPr="00ED0383">
        <w:rPr>
          <w:sz w:val="32"/>
          <w:u w:val="single"/>
          <w:lang w:val="de-DE"/>
        </w:rPr>
        <w:t>Arbeitsaufteilung</w:t>
      </w:r>
    </w:p>
    <w:tbl>
      <w:tblPr>
        <w:tblStyle w:val="EinfacheTabelle4"/>
        <w:tblW w:w="9066" w:type="dxa"/>
        <w:tblLook w:val="04A0" w:firstRow="1" w:lastRow="0" w:firstColumn="1" w:lastColumn="0" w:noHBand="0" w:noVBand="1"/>
      </w:tblPr>
      <w:tblGrid>
        <w:gridCol w:w="3877"/>
        <w:gridCol w:w="5189"/>
      </w:tblGrid>
      <w:tr w:rsidR="009D70BE" w:rsidRPr="00ED0383" w:rsidTr="00944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ED0383" w:rsidRDefault="009D70BE">
            <w:pPr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Johannes Ucel</w:t>
            </w:r>
          </w:p>
        </w:tc>
        <w:tc>
          <w:tcPr>
            <w:tcW w:w="4533" w:type="dxa"/>
          </w:tcPr>
          <w:p w:rsidR="009D70BE" w:rsidRPr="0094419D" w:rsidRDefault="009D70BE" w:rsidP="009D70BE">
            <w:pPr>
              <w:tabs>
                <w:tab w:val="left" w:pos="206"/>
                <w:tab w:val="right" w:pos="51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ab/>
            </w:r>
            <w:r w:rsidRPr="00ED0383">
              <w:rPr>
                <w:sz w:val="28"/>
                <w:lang w:val="de-DE"/>
              </w:rPr>
              <w:tab/>
            </w:r>
            <w:r w:rsidRPr="0094419D">
              <w:rPr>
                <w:b w:val="0"/>
                <w:sz w:val="28"/>
                <w:lang w:val="de-DE"/>
              </w:rPr>
              <w:t>Model</w:t>
            </w:r>
          </w:p>
        </w:tc>
      </w:tr>
      <w:tr w:rsidR="009D70BE" w:rsidRPr="00ED0383" w:rsidTr="009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ED0383" w:rsidRDefault="009D70BE">
            <w:pPr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Matthias Stickler</w:t>
            </w:r>
          </w:p>
        </w:tc>
        <w:tc>
          <w:tcPr>
            <w:tcW w:w="4533" w:type="dxa"/>
          </w:tcPr>
          <w:p w:rsidR="009D70BE" w:rsidRPr="00ED0383" w:rsidRDefault="009D70BE" w:rsidP="009D70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GUI</w:t>
            </w:r>
          </w:p>
        </w:tc>
      </w:tr>
      <w:tr w:rsidR="009D70BE" w:rsidRPr="00ED0383" w:rsidTr="0094419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ED0383" w:rsidRDefault="009D70BE">
            <w:pPr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Oliver Masrie</w:t>
            </w:r>
          </w:p>
        </w:tc>
        <w:tc>
          <w:tcPr>
            <w:tcW w:w="4533" w:type="dxa"/>
          </w:tcPr>
          <w:p w:rsidR="009D70BE" w:rsidRPr="00ED0383" w:rsidRDefault="009D70BE" w:rsidP="009D70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Controller ,Protokoll</w:t>
            </w:r>
          </w:p>
        </w:tc>
      </w:tr>
    </w:tbl>
    <w:p w:rsidR="009D70BE" w:rsidRPr="00ED0383" w:rsidRDefault="009D70BE">
      <w:pPr>
        <w:rPr>
          <w:sz w:val="28"/>
          <w:lang w:val="de-DE"/>
        </w:rPr>
      </w:pPr>
    </w:p>
    <w:p w:rsidR="00D26A52" w:rsidRPr="00ED0383" w:rsidRDefault="00D26A52">
      <w:pPr>
        <w:rPr>
          <w:sz w:val="32"/>
          <w:u w:val="single"/>
          <w:lang w:val="de-DE"/>
        </w:rPr>
      </w:pPr>
      <w:r w:rsidRPr="00ED0383">
        <w:rPr>
          <w:sz w:val="32"/>
          <w:u w:val="single"/>
          <w:lang w:val="de-DE"/>
        </w:rPr>
        <w:t>Die Aufgaben</w:t>
      </w:r>
    </w:p>
    <w:p w:rsidR="00D26A52" w:rsidRPr="00ED0383" w:rsidRDefault="00D26A52">
      <w:pPr>
        <w:rPr>
          <w:sz w:val="28"/>
          <w:lang w:val="de-DE"/>
        </w:rPr>
      </w:pPr>
      <w:r w:rsidRPr="00ED0383">
        <w:rPr>
          <w:sz w:val="28"/>
          <w:lang w:val="de-DE"/>
        </w:rPr>
        <w:t>Die folgenden Punkte waren zu erfüllen:</w:t>
      </w:r>
    </w:p>
    <w:p w:rsidR="00D26A52" w:rsidRPr="00ED0383" w:rsidRDefault="00D26A52" w:rsidP="00D26A52">
      <w:pPr>
        <w:pStyle w:val="Listenabsatz"/>
        <w:numPr>
          <w:ilvl w:val="0"/>
          <w:numId w:val="4"/>
        </w:numPr>
        <w:rPr>
          <w:sz w:val="28"/>
          <w:lang w:val="de-DE"/>
        </w:rPr>
      </w:pPr>
      <w:r w:rsidRPr="00ED0383">
        <w:rPr>
          <w:sz w:val="28"/>
          <w:lang w:val="de-DE"/>
        </w:rPr>
        <w:t>Erstellen einer Read</w:t>
      </w:r>
      <w:r w:rsidR="009D70BE" w:rsidRPr="00ED0383">
        <w:rPr>
          <w:sz w:val="28"/>
          <w:lang w:val="de-DE"/>
        </w:rPr>
        <w:t>Me mit der Aufgabenstellung, Team sowie Arbeitsaufteilung.</w:t>
      </w:r>
    </w:p>
    <w:p w:rsidR="009D70BE" w:rsidRPr="00ED0383" w:rsidRDefault="009D70BE" w:rsidP="00D26A52">
      <w:pPr>
        <w:pStyle w:val="Listenabsatz"/>
        <w:numPr>
          <w:ilvl w:val="0"/>
          <w:numId w:val="4"/>
        </w:numPr>
        <w:rPr>
          <w:sz w:val="28"/>
          <w:lang w:val="de-DE"/>
        </w:rPr>
      </w:pPr>
      <w:r w:rsidRPr="00ED0383">
        <w:rPr>
          <w:sz w:val="28"/>
          <w:lang w:val="de-DE"/>
        </w:rPr>
        <w:t>Umsetzen der Aufgabenstellung im Team.</w:t>
      </w:r>
    </w:p>
    <w:p w:rsidR="009D70BE" w:rsidRPr="00ED0383" w:rsidRDefault="009D70BE" w:rsidP="009D70BE">
      <w:pPr>
        <w:pStyle w:val="Listenabsatz"/>
        <w:numPr>
          <w:ilvl w:val="0"/>
          <w:numId w:val="4"/>
        </w:numPr>
        <w:rPr>
          <w:sz w:val="28"/>
          <w:lang w:val="de-DE"/>
        </w:rPr>
      </w:pPr>
      <w:r w:rsidRPr="00ED0383">
        <w:rPr>
          <w:sz w:val="28"/>
          <w:lang w:val="de-DE"/>
        </w:rPr>
        <w:t>Erstellen des  Protokolls</w:t>
      </w:r>
    </w:p>
    <w:p w:rsidR="009D70BE" w:rsidRPr="00ED0383" w:rsidRDefault="009D70BE" w:rsidP="009D70BE">
      <w:pPr>
        <w:rPr>
          <w:sz w:val="28"/>
          <w:lang w:val="de-DE"/>
        </w:rPr>
      </w:pPr>
    </w:p>
    <w:p w:rsidR="009D70BE" w:rsidRPr="00ED0383" w:rsidRDefault="009D70BE" w:rsidP="009D70BE">
      <w:pPr>
        <w:rPr>
          <w:sz w:val="32"/>
          <w:u w:val="single"/>
          <w:lang w:val="de-DE"/>
        </w:rPr>
      </w:pPr>
      <w:r w:rsidRPr="00ED0383">
        <w:rPr>
          <w:sz w:val="32"/>
          <w:u w:val="single"/>
          <w:lang w:val="de-DE"/>
        </w:rPr>
        <w:t>Funktion des Spiels</w:t>
      </w:r>
    </w:p>
    <w:p w:rsidR="00FD04D3" w:rsidRPr="00ED0383" w:rsidRDefault="009D70BE" w:rsidP="009D70BE">
      <w:pPr>
        <w:rPr>
          <w:sz w:val="28"/>
          <w:lang w:val="de-DE"/>
        </w:rPr>
      </w:pPr>
      <w:r w:rsidRPr="00ED0383">
        <w:rPr>
          <w:sz w:val="28"/>
          <w:lang w:val="de-DE"/>
        </w:rPr>
        <w:t>Das Spie</w:t>
      </w:r>
      <w:r w:rsidR="0055601E" w:rsidRPr="00ED0383">
        <w:rPr>
          <w:sz w:val="28"/>
          <w:lang w:val="de-DE"/>
        </w:rPr>
        <w:t xml:space="preserve">l besteht aus einer 5*5 großen Fläche von Lichtern, welche entweder an oder aus sind. Wenn eines der Lichtfelder angeklickt wird ändert sich der An/Aus Zustand des </w:t>
      </w:r>
      <w:r w:rsidR="00FD04D3" w:rsidRPr="00ED0383">
        <w:rPr>
          <w:sz w:val="28"/>
          <w:lang w:val="de-DE"/>
        </w:rPr>
        <w:t xml:space="preserve">geklickten </w:t>
      </w:r>
      <w:r w:rsidR="0055601E" w:rsidRPr="00ED0383">
        <w:rPr>
          <w:sz w:val="28"/>
          <w:lang w:val="de-DE"/>
        </w:rPr>
        <w:t>Feldes</w:t>
      </w:r>
      <w:r w:rsidR="00FD04D3" w:rsidRPr="00ED0383">
        <w:rPr>
          <w:sz w:val="28"/>
          <w:lang w:val="de-DE"/>
        </w:rPr>
        <w:t>, sowie der benachbarten Felder.</w:t>
      </w:r>
      <w:r w:rsidR="0055601E" w:rsidRPr="00ED0383">
        <w:rPr>
          <w:sz w:val="28"/>
          <w:lang w:val="de-DE"/>
        </w:rPr>
        <w:t xml:space="preserve"> </w:t>
      </w:r>
    </w:p>
    <w:p w:rsidR="0055601E" w:rsidRPr="00ED0383" w:rsidRDefault="0055601E" w:rsidP="009D70BE">
      <w:pPr>
        <w:rPr>
          <w:sz w:val="28"/>
          <w:lang w:val="de-DE"/>
        </w:rPr>
      </w:pPr>
      <w:r w:rsidRPr="00ED0383">
        <w:rPr>
          <w:sz w:val="28"/>
          <w:lang w:val="de-DE"/>
        </w:rPr>
        <w:t>Beim Start soll eine zufällige Kombination</w:t>
      </w:r>
      <w:r w:rsidR="00FD04D3" w:rsidRPr="00ED0383">
        <w:rPr>
          <w:sz w:val="28"/>
          <w:lang w:val="de-DE"/>
        </w:rPr>
        <w:t xml:space="preserve"> oder ein vorgegebenes Muster von eingeschalteten  Feldern vorkommen. Ziel des Spiels ist es die ganze Fläche im Aus Zustand zu haben.  </w:t>
      </w:r>
    </w:p>
    <w:p w:rsidR="00ED0383" w:rsidRDefault="00ED0383" w:rsidP="009D70BE">
      <w:pPr>
        <w:rPr>
          <w:sz w:val="36"/>
          <w:lang w:val="de-DE"/>
        </w:rPr>
      </w:pPr>
    </w:p>
    <w:p w:rsidR="00FD1134" w:rsidRDefault="00FD1134" w:rsidP="009D70BE">
      <w:pPr>
        <w:rPr>
          <w:sz w:val="36"/>
          <w:lang w:val="de-DE"/>
        </w:rPr>
      </w:pPr>
    </w:p>
    <w:p w:rsidR="00FD1134" w:rsidRDefault="00FD1134" w:rsidP="009D70BE">
      <w:pPr>
        <w:rPr>
          <w:sz w:val="36"/>
          <w:lang w:val="de-DE"/>
        </w:rPr>
      </w:pPr>
    </w:p>
    <w:p w:rsidR="009D70BE" w:rsidRPr="00ED0383" w:rsidRDefault="00FD04D3" w:rsidP="009D70BE">
      <w:pPr>
        <w:rPr>
          <w:sz w:val="36"/>
          <w:lang w:val="de-DE"/>
        </w:rPr>
      </w:pPr>
      <w:r w:rsidRPr="00ED0383">
        <w:rPr>
          <w:sz w:val="36"/>
          <w:lang w:val="de-DE"/>
        </w:rPr>
        <w:lastRenderedPageBreak/>
        <w:t>Entwurf</w:t>
      </w:r>
    </w:p>
    <w:p w:rsidR="009D70BE" w:rsidRPr="00ED0383" w:rsidRDefault="00FD04D3" w:rsidP="009D70BE">
      <w:pPr>
        <w:rPr>
          <w:sz w:val="28"/>
          <w:lang w:val="de-DE"/>
        </w:rPr>
      </w:pPr>
      <w:r w:rsidRPr="00ED0383">
        <w:rPr>
          <w:sz w:val="28"/>
          <w:lang w:val="de-DE"/>
        </w:rPr>
        <w:t>Der Entwurf des Programmes wurde als UML-Klassendiagramm erstellt.</w:t>
      </w:r>
    </w:p>
    <w:p w:rsidR="003F2B3E" w:rsidRDefault="003F2B3E">
      <w:pPr>
        <w:rPr>
          <w:sz w:val="36"/>
          <w:lang w:val="de-DE"/>
        </w:rPr>
      </w:pPr>
    </w:p>
    <w:p w:rsidR="00ED0383" w:rsidRDefault="003F2B3E">
      <w:pPr>
        <w:rPr>
          <w:sz w:val="36"/>
          <w:lang w:val="de-DE"/>
        </w:rPr>
      </w:pPr>
      <w:r>
        <w:rPr>
          <w:sz w:val="36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444.75pt">
            <v:imagedata r:id="rId10" o:title="UML"/>
          </v:shape>
        </w:pict>
      </w:r>
    </w:p>
    <w:p w:rsidR="003F2B3E" w:rsidRDefault="003F2B3E">
      <w:pPr>
        <w:rPr>
          <w:sz w:val="44"/>
          <w:lang w:val="de-DE"/>
        </w:rPr>
      </w:pPr>
    </w:p>
    <w:p w:rsidR="003F2B3E" w:rsidRDefault="003F2B3E">
      <w:pPr>
        <w:rPr>
          <w:sz w:val="44"/>
          <w:lang w:val="de-DE"/>
        </w:rPr>
      </w:pPr>
    </w:p>
    <w:p w:rsidR="003F2B3E" w:rsidRDefault="003F2B3E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  <w:r>
        <w:rPr>
          <w:sz w:val="44"/>
          <w:lang w:val="de-DE"/>
        </w:rPr>
        <w:lastRenderedPageBreak/>
        <w:t>Aufwands Schätzung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  <w:gridCol w:w="2092"/>
      </w:tblGrid>
      <w:tr w:rsidR="00AD6466" w:rsidTr="00AD6466"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Pr="00AD6466" w:rsidRDefault="00AD646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Ucel</w:t>
            </w:r>
          </w:p>
        </w:tc>
        <w:tc>
          <w:tcPr>
            <w:tcW w:w="2091" w:type="dxa"/>
          </w:tcPr>
          <w:p w:rsidR="00AD6466" w:rsidRPr="00AD6466" w:rsidRDefault="00AD646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Stickler</w:t>
            </w:r>
          </w:p>
        </w:tc>
        <w:tc>
          <w:tcPr>
            <w:tcW w:w="2092" w:type="dxa"/>
          </w:tcPr>
          <w:p w:rsidR="00AD6466" w:rsidRPr="00AD6466" w:rsidRDefault="00AD646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Masrie</w:t>
            </w:r>
          </w:p>
        </w:tc>
        <w:tc>
          <w:tcPr>
            <w:tcW w:w="2092" w:type="dxa"/>
          </w:tcPr>
          <w:p w:rsidR="00AD6466" w:rsidRPr="00AD6466" w:rsidRDefault="00AD646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Insgesamt</w:t>
            </w:r>
          </w:p>
        </w:tc>
      </w:tr>
      <w:tr w:rsidR="00AD6466" w:rsidTr="00AD6466"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</w:tr>
      <w:tr w:rsidR="00AD6466" w:rsidTr="00AD6466"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</w:tr>
      <w:tr w:rsidR="00AD6466" w:rsidTr="00AD6466"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</w:tr>
    </w:tbl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D26A52" w:rsidRDefault="006F6FE3">
      <w:pPr>
        <w:rPr>
          <w:sz w:val="44"/>
          <w:lang w:val="de-DE"/>
        </w:rPr>
      </w:pPr>
      <w:r>
        <w:rPr>
          <w:sz w:val="44"/>
          <w:lang w:val="de-DE"/>
        </w:rPr>
        <w:t>Implementierung</w:t>
      </w:r>
    </w:p>
    <w:p w:rsidR="000B3606" w:rsidRDefault="006F6FE3">
      <w:pPr>
        <w:rPr>
          <w:sz w:val="28"/>
          <w:lang w:val="de-DE"/>
        </w:rPr>
      </w:pPr>
      <w:r>
        <w:rPr>
          <w:sz w:val="28"/>
          <w:lang w:val="de-DE"/>
        </w:rPr>
        <w:t>Codiert wurde das Spiel mit der Programmiersprache Java</w:t>
      </w:r>
      <w:r w:rsidR="000B3606">
        <w:rPr>
          <w:sz w:val="28"/>
          <w:lang w:val="de-DE"/>
        </w:rPr>
        <w:t xml:space="preserve">, nach dem Model- View-Control Prinzip auch als MVC bekannt.  Anschließend wurde das Programm in 4 Klassen auf geteilt. </w:t>
      </w:r>
    </w:p>
    <w:p w:rsidR="00161DA2" w:rsidRPr="00C74399" w:rsidRDefault="000B3606" w:rsidP="00161DA2">
      <w:pPr>
        <w:rPr>
          <w:b/>
          <w:i/>
          <w:sz w:val="28"/>
        </w:rPr>
      </w:pPr>
      <w:r w:rsidRPr="00C74399">
        <w:rPr>
          <w:b/>
          <w:i/>
          <w:sz w:val="28"/>
        </w:rPr>
        <w:t>Controller</w:t>
      </w:r>
      <w:r w:rsidRPr="00C74399">
        <w:rPr>
          <w:b/>
          <w:sz w:val="28"/>
        </w:rPr>
        <w:t xml:space="preserve">; </w:t>
      </w:r>
      <w:r w:rsidRPr="00C74399">
        <w:rPr>
          <w:b/>
          <w:i/>
          <w:sz w:val="28"/>
        </w:rPr>
        <w:t>LightsFrame</w:t>
      </w:r>
      <w:r w:rsidRPr="00C74399">
        <w:rPr>
          <w:b/>
          <w:sz w:val="28"/>
        </w:rPr>
        <w:t xml:space="preserve">; </w:t>
      </w:r>
      <w:r w:rsidRPr="00C74399">
        <w:rPr>
          <w:b/>
          <w:i/>
          <w:sz w:val="28"/>
        </w:rPr>
        <w:t>LightsModel</w:t>
      </w:r>
      <w:r w:rsidRPr="00C74399">
        <w:rPr>
          <w:b/>
          <w:sz w:val="28"/>
        </w:rPr>
        <w:t xml:space="preserve">; </w:t>
      </w:r>
      <w:r w:rsidRPr="00C74399">
        <w:rPr>
          <w:b/>
          <w:i/>
          <w:sz w:val="28"/>
        </w:rPr>
        <w:t>LightsPanel</w:t>
      </w:r>
    </w:p>
    <w:p w:rsidR="00CA2F25" w:rsidRDefault="00CA2F25">
      <w:pPr>
        <w:rPr>
          <w:sz w:val="32"/>
          <w:lang w:val="de-DE"/>
        </w:rPr>
      </w:pPr>
    </w:p>
    <w:p w:rsidR="00CA2F25" w:rsidRDefault="00CA2F25">
      <w:pPr>
        <w:rPr>
          <w:sz w:val="32"/>
          <w:lang w:val="en-GB"/>
        </w:rPr>
      </w:pPr>
      <w:r w:rsidRPr="00CA2F25">
        <w:rPr>
          <w:sz w:val="32"/>
          <w:lang w:val="en-GB"/>
        </w:rPr>
        <w:t>Controller</w:t>
      </w:r>
    </w:p>
    <w:p w:rsidR="00CA2F25" w:rsidRPr="00CA2F25" w:rsidRDefault="00CA2F25">
      <w:pPr>
        <w:rPr>
          <w:sz w:val="28"/>
          <w:lang w:val="en-GB"/>
        </w:rPr>
      </w:pPr>
    </w:p>
    <w:p w:rsidR="00C9552F" w:rsidRPr="00CA2F25" w:rsidRDefault="00CA2F25">
      <w:pPr>
        <w:rPr>
          <w:sz w:val="32"/>
          <w:lang w:val="en-GB"/>
        </w:rPr>
      </w:pPr>
      <w:r w:rsidRPr="00CA2F25">
        <w:rPr>
          <w:sz w:val="32"/>
          <w:lang w:val="en-GB"/>
        </w:rPr>
        <w:t>LightsFrame</w:t>
      </w:r>
    </w:p>
    <w:p w:rsidR="00CA2F25" w:rsidRPr="00CA2F25" w:rsidRDefault="00CA2F25">
      <w:pPr>
        <w:rPr>
          <w:sz w:val="32"/>
          <w:lang w:val="en-GB"/>
        </w:rPr>
      </w:pPr>
      <w:r w:rsidRPr="00CA2F25">
        <w:rPr>
          <w:sz w:val="32"/>
          <w:lang w:val="en-GB"/>
        </w:rPr>
        <w:t>LightsModel</w:t>
      </w:r>
    </w:p>
    <w:p w:rsidR="00CA2F25" w:rsidRPr="00CA2F25" w:rsidRDefault="00CA2F25">
      <w:pPr>
        <w:rPr>
          <w:sz w:val="32"/>
          <w:lang w:val="en-GB"/>
        </w:rPr>
      </w:pPr>
      <w:r w:rsidRPr="00CA2F25">
        <w:rPr>
          <w:sz w:val="32"/>
          <w:lang w:val="en-GB"/>
        </w:rPr>
        <w:t>Ligh</w:t>
      </w:r>
      <w:r>
        <w:rPr>
          <w:sz w:val="32"/>
          <w:lang w:val="en-GB"/>
        </w:rPr>
        <w:t>tsPanel</w:t>
      </w:r>
    </w:p>
    <w:p w:rsidR="00C9552F" w:rsidRPr="00CA2F25" w:rsidRDefault="00C9552F">
      <w:pPr>
        <w:rPr>
          <w:sz w:val="40"/>
          <w:lang w:val="en-GB"/>
        </w:rPr>
      </w:pPr>
    </w:p>
    <w:p w:rsidR="00C9552F" w:rsidRPr="00CA2F25" w:rsidRDefault="00C9552F">
      <w:pPr>
        <w:rPr>
          <w:sz w:val="40"/>
          <w:lang w:val="en-GB"/>
        </w:rPr>
      </w:pPr>
    </w:p>
    <w:p w:rsidR="00C9552F" w:rsidRPr="00CA2F25" w:rsidRDefault="00C9552F">
      <w:pPr>
        <w:rPr>
          <w:sz w:val="40"/>
          <w:lang w:val="en-GB"/>
        </w:rPr>
      </w:pPr>
    </w:p>
    <w:p w:rsidR="00C9552F" w:rsidRPr="00CA2F25" w:rsidRDefault="00C9552F">
      <w:pPr>
        <w:rPr>
          <w:sz w:val="40"/>
          <w:lang w:val="en-GB"/>
        </w:rPr>
      </w:pPr>
    </w:p>
    <w:p w:rsidR="00C9552F" w:rsidRPr="00CA2F25" w:rsidRDefault="00C9552F">
      <w:pPr>
        <w:rPr>
          <w:sz w:val="40"/>
          <w:lang w:val="en-GB"/>
        </w:rPr>
      </w:pPr>
    </w:p>
    <w:p w:rsidR="004A6A5E" w:rsidRDefault="004A6A5E">
      <w:pPr>
        <w:rPr>
          <w:sz w:val="40"/>
          <w:lang w:val="en-GB"/>
        </w:rPr>
      </w:pPr>
    </w:p>
    <w:p w:rsidR="006F6FE3" w:rsidRPr="00CA2F25" w:rsidRDefault="006F6FE3">
      <w:pPr>
        <w:rPr>
          <w:sz w:val="40"/>
          <w:lang w:val="en-GB"/>
        </w:rPr>
      </w:pPr>
      <w:bookmarkStart w:id="0" w:name="_GoBack"/>
      <w:bookmarkEnd w:id="0"/>
      <w:r w:rsidRPr="00CA2F25">
        <w:rPr>
          <w:sz w:val="44"/>
          <w:lang w:val="en-GB"/>
        </w:rPr>
        <w:lastRenderedPageBreak/>
        <w:t>Ergebnisse</w:t>
      </w:r>
    </w:p>
    <w:p w:rsidR="00C74399" w:rsidRPr="00CA2F25" w:rsidRDefault="00C74399">
      <w:pPr>
        <w:rPr>
          <w:sz w:val="44"/>
          <w:lang w:val="en-GB"/>
        </w:rPr>
      </w:pPr>
    </w:p>
    <w:p w:rsidR="00C74399" w:rsidRPr="00CA2F25" w:rsidRDefault="00C74399">
      <w:pPr>
        <w:rPr>
          <w:sz w:val="44"/>
          <w:lang w:val="en-GB"/>
        </w:rPr>
      </w:pPr>
      <w:r w:rsidRPr="00CA2F25">
        <w:rPr>
          <w:sz w:val="44"/>
          <w:lang w:val="en-GB"/>
        </w:rPr>
        <w:br w:type="page"/>
      </w:r>
    </w:p>
    <w:p w:rsidR="00C74399" w:rsidRPr="007D2447" w:rsidRDefault="00C74399" w:rsidP="00C74399">
      <w:pPr>
        <w:rPr>
          <w:sz w:val="36"/>
        </w:rPr>
      </w:pPr>
      <w:r w:rsidRPr="007D2447">
        <w:rPr>
          <w:sz w:val="36"/>
        </w:rPr>
        <w:lastRenderedPageBreak/>
        <w:t>Verwendung von Github</w:t>
      </w:r>
    </w:p>
    <w:p w:rsidR="00A07BCE" w:rsidRDefault="00FD1134" w:rsidP="00C74399">
      <w:pPr>
        <w:rPr>
          <w:sz w:val="28"/>
          <w:lang w:val="de-DE"/>
        </w:rPr>
      </w:pPr>
      <w:r>
        <w:rPr>
          <w:sz w:val="28"/>
          <w:lang w:val="de-DE"/>
        </w:rPr>
        <w:t>Die individuell geschriebenen Klassen wurden auf Github mittels eines Repository geteilt</w:t>
      </w:r>
      <w:r>
        <w:rPr>
          <w:sz w:val="28"/>
          <w:lang w:val="de-DE"/>
        </w:rPr>
        <w:t xml:space="preserve">. Repositories (dt. Verzeichnisse) auf Github können von einzelnen Usern erstellt, geupdatet und geteilt werden. </w:t>
      </w:r>
    </w:p>
    <w:p w:rsidR="00FD1134" w:rsidRPr="00FD1134" w:rsidRDefault="00FD1134" w:rsidP="00C74399">
      <w:pPr>
        <w:rPr>
          <w:sz w:val="32"/>
          <w:lang w:val="de-DE"/>
        </w:rPr>
      </w:pPr>
    </w:p>
    <w:p w:rsidR="00A07BCE" w:rsidRPr="00FD1134" w:rsidRDefault="00A07BCE" w:rsidP="00C74399">
      <w:pPr>
        <w:rPr>
          <w:sz w:val="32"/>
        </w:rPr>
      </w:pPr>
      <w:r w:rsidRPr="00FD1134">
        <w:rPr>
          <w:sz w:val="32"/>
        </w:rPr>
        <w:t xml:space="preserve">Was </w:t>
      </w:r>
      <w:r w:rsidRPr="00FD1134">
        <w:rPr>
          <w:sz w:val="32"/>
          <w:lang w:val="de-DE"/>
        </w:rPr>
        <w:t>ist</w:t>
      </w:r>
      <w:r w:rsidR="00365781" w:rsidRPr="00FD1134">
        <w:rPr>
          <w:sz w:val="32"/>
        </w:rPr>
        <w:t xml:space="preserve"> </w:t>
      </w:r>
      <w:r w:rsidRPr="00FD1134">
        <w:rPr>
          <w:sz w:val="32"/>
        </w:rPr>
        <w:t>Github?</w:t>
      </w:r>
    </w:p>
    <w:p w:rsidR="00FD1134" w:rsidRDefault="00FD1134" w:rsidP="00C74399">
      <w:pPr>
        <w:rPr>
          <w:rFonts w:cs="Arial"/>
          <w:color w:val="252525"/>
          <w:sz w:val="28"/>
          <w:shd w:val="clear" w:color="auto" w:fill="FFFFFF"/>
        </w:rPr>
      </w:pPr>
      <w:r w:rsidRPr="00FD1134">
        <w:rPr>
          <w:rFonts w:cs="Arial"/>
          <w:bCs/>
          <w:color w:val="252525"/>
          <w:sz w:val="28"/>
          <w:shd w:val="clear" w:color="auto" w:fill="FFFFFF"/>
        </w:rPr>
        <w:t>GitHub</w:t>
      </w:r>
      <w:r w:rsidRPr="00FD1134">
        <w:rPr>
          <w:rFonts w:cs="Arial"/>
          <w:color w:val="252525"/>
          <w:sz w:val="28"/>
          <w:shd w:val="clear" w:color="auto" w:fill="FFFFFF"/>
        </w:rPr>
        <w:t> ist ein webbasierter </w:t>
      </w:r>
      <w:r w:rsidRPr="00FD1134">
        <w:rPr>
          <w:rFonts w:cs="Arial"/>
          <w:sz w:val="28"/>
          <w:shd w:val="clear" w:color="auto" w:fill="FFFFFF"/>
        </w:rPr>
        <w:t>Hosting</w:t>
      </w:r>
      <w:r w:rsidRPr="00FD1134">
        <w:rPr>
          <w:rFonts w:cs="Arial"/>
          <w:color w:val="252525"/>
          <w:sz w:val="28"/>
          <w:shd w:val="clear" w:color="auto" w:fill="FFFFFF"/>
        </w:rPr>
        <w:t>-Dienst für Software-Entwicklungsprojekte.</w:t>
      </w:r>
      <w:r>
        <w:rPr>
          <w:rFonts w:cs="Arial"/>
          <w:color w:val="252525"/>
          <w:sz w:val="28"/>
          <w:shd w:val="clear" w:color="auto" w:fill="FFFFFF"/>
        </w:rPr>
        <w:t xml:space="preserve"> Hosting Dienst</w:t>
      </w:r>
      <w:r w:rsidR="00776DCB">
        <w:rPr>
          <w:rFonts w:cs="Arial"/>
          <w:color w:val="252525"/>
          <w:sz w:val="28"/>
          <w:shd w:val="clear" w:color="auto" w:fill="FFFFFF"/>
        </w:rPr>
        <w:t>e erlauben es Usern ihre Dateien uploaden und andere downloaden, sowie</w:t>
      </w:r>
      <w:r w:rsidR="003F2B3E">
        <w:rPr>
          <w:rFonts w:cs="Arial"/>
          <w:color w:val="252525"/>
          <w:sz w:val="28"/>
          <w:shd w:val="clear" w:color="auto" w:fill="FFFFFF"/>
        </w:rPr>
        <w:t xml:space="preserve"> Online-Speicher</w:t>
      </w:r>
    </w:p>
    <w:p w:rsidR="00FD1134" w:rsidRPr="00FD1134" w:rsidRDefault="00FD1134" w:rsidP="00C74399">
      <w:pPr>
        <w:rPr>
          <w:rFonts w:cs="Arial"/>
          <w:color w:val="252525"/>
          <w:sz w:val="28"/>
          <w:shd w:val="clear" w:color="auto" w:fill="FFFFFF"/>
        </w:rPr>
      </w:pPr>
    </w:p>
    <w:p w:rsidR="00FD1134" w:rsidRDefault="00A07BCE" w:rsidP="00FD1134">
      <w:pPr>
        <w:rPr>
          <w:sz w:val="32"/>
          <w:lang w:val="de-DE"/>
        </w:rPr>
      </w:pPr>
      <w:r w:rsidRPr="00FD1134">
        <w:rPr>
          <w:sz w:val="32"/>
          <w:lang w:val="de-DE"/>
        </w:rPr>
        <w:t>Warum Github?</w:t>
      </w:r>
    </w:p>
    <w:p w:rsidR="00FD1134" w:rsidRDefault="00FD1134" w:rsidP="00FD1134">
      <w:pPr>
        <w:rPr>
          <w:rFonts w:cs="Arial"/>
          <w:i/>
          <w:iCs/>
          <w:sz w:val="28"/>
          <w:shd w:val="clear" w:color="auto" w:fill="FFFFFF"/>
        </w:rPr>
      </w:pPr>
      <w:r w:rsidRPr="00FD1134">
        <w:rPr>
          <w:rFonts w:cs="Arial"/>
          <w:sz w:val="28"/>
          <w:shd w:val="clear" w:color="auto" w:fill="FFFFFF"/>
        </w:rPr>
        <w:t>Im Gegensatz zu anderen Open-Source-Hostern wie SourceForge ist auf GitHub nicht das Projekt als Sammlung von Quellcode zentral, sondern der Nutzer mit seinen </w:t>
      </w:r>
      <w:r w:rsidRPr="00FD1134">
        <w:rPr>
          <w:rFonts w:cs="Arial"/>
          <w:i/>
          <w:iCs/>
          <w:sz w:val="28"/>
          <w:shd w:val="clear" w:color="auto" w:fill="FFFFFF"/>
        </w:rPr>
        <w:t>Repositories</w:t>
      </w:r>
    </w:p>
    <w:p w:rsidR="00FD1134" w:rsidRPr="00FD1134" w:rsidRDefault="00FD1134" w:rsidP="00FD1134">
      <w:pPr>
        <w:rPr>
          <w:rFonts w:cs="Arial"/>
          <w:color w:val="252525"/>
          <w:sz w:val="28"/>
          <w:shd w:val="clear" w:color="auto" w:fill="FFFFFF"/>
        </w:rPr>
      </w:pPr>
    </w:p>
    <w:p w:rsidR="00A07BCE" w:rsidRPr="00A07BCE" w:rsidRDefault="00A07BCE" w:rsidP="00C74399">
      <w:pPr>
        <w:rPr>
          <w:sz w:val="32"/>
          <w:lang w:val="de-DE"/>
        </w:rPr>
      </w:pPr>
      <w:r>
        <w:rPr>
          <w:sz w:val="32"/>
          <w:lang w:val="de-DE"/>
        </w:rPr>
        <w:t>Wichtige Commands</w:t>
      </w:r>
    </w:p>
    <w:p w:rsidR="007B3E3E" w:rsidRPr="0094419D" w:rsidRDefault="007B3E3E" w:rsidP="007B3E3E">
      <w:pPr>
        <w:rPr>
          <w:sz w:val="28"/>
          <w:lang w:val="de-DE"/>
        </w:rPr>
      </w:pPr>
      <w:r w:rsidRPr="0094419D">
        <w:rPr>
          <w:sz w:val="28"/>
          <w:lang w:val="de-DE"/>
        </w:rPr>
        <w:t xml:space="preserve">Erstellen Sie  eines neues Verzeichnis, öffnen Sie es und führen </w:t>
      </w:r>
      <w:r w:rsidRPr="0094419D">
        <w:rPr>
          <w:b/>
          <w:sz w:val="28"/>
          <w:lang w:val="de-DE"/>
        </w:rPr>
        <w:t xml:space="preserve">git init </w:t>
      </w:r>
      <w:r w:rsidRPr="0094419D">
        <w:rPr>
          <w:sz w:val="28"/>
          <w:lang w:val="de-DE"/>
        </w:rPr>
        <w:t xml:space="preserve">aus, um ein neues git-Repository anzulegen. </w:t>
      </w:r>
    </w:p>
    <w:p w:rsidR="007B3E3E" w:rsidRPr="0094419D" w:rsidRDefault="007B3E3E" w:rsidP="007B3E3E">
      <w:pPr>
        <w:rPr>
          <w:sz w:val="28"/>
          <w:lang w:val="de-DE"/>
        </w:rPr>
      </w:pPr>
      <w:r w:rsidRPr="0094419D">
        <w:rPr>
          <w:sz w:val="28"/>
          <w:lang w:val="de-DE"/>
        </w:rPr>
        <w:t>Eine Arbeitskopie kann mal erstellen, indem man folgenden Befehl ausführt:</w:t>
      </w:r>
    </w:p>
    <w:p w:rsidR="007B3E3E" w:rsidRPr="0094419D" w:rsidRDefault="007B3E3E" w:rsidP="007B3E3E">
      <w:pPr>
        <w:rPr>
          <w:sz w:val="28"/>
          <w:lang w:val="de-DE"/>
        </w:rPr>
      </w:pPr>
      <w:r w:rsidRPr="0094419D">
        <w:rPr>
          <w:b/>
          <w:sz w:val="28"/>
          <w:lang w:val="de-DE"/>
        </w:rPr>
        <w:t xml:space="preserve">git clone /pfad </w:t>
      </w:r>
    </w:p>
    <w:p w:rsidR="007B3E3E" w:rsidRPr="007D2447" w:rsidRDefault="007B3E3E" w:rsidP="007B3E3E">
      <w:pPr>
        <w:rPr>
          <w:sz w:val="28"/>
        </w:rPr>
      </w:pPr>
      <w:r w:rsidRPr="0094419D">
        <w:rPr>
          <w:sz w:val="28"/>
          <w:lang w:val="de-DE"/>
        </w:rPr>
        <w:t>Falls ein entferntes Repository verwendet wird, benützt man:</w:t>
      </w:r>
    </w:p>
    <w:p w:rsidR="007B3E3E" w:rsidRPr="0094419D" w:rsidRDefault="007B3E3E" w:rsidP="007B3E3E">
      <w:pPr>
        <w:rPr>
          <w:b/>
          <w:sz w:val="28"/>
          <w:lang w:val="en-GB"/>
        </w:rPr>
      </w:pPr>
      <w:r w:rsidRPr="0094419D">
        <w:rPr>
          <w:b/>
          <w:sz w:val="28"/>
          <w:lang w:val="en-GB"/>
        </w:rPr>
        <w:t>git clone benutzername@host:/pfad/zum/repository</w:t>
      </w:r>
    </w:p>
    <w:p w:rsidR="007B3E3E" w:rsidRPr="0094419D" w:rsidRDefault="007B3E3E" w:rsidP="007B3E3E">
      <w:pPr>
        <w:rPr>
          <w:sz w:val="28"/>
          <w:lang w:val="de-DE"/>
        </w:rPr>
      </w:pPr>
      <w:r w:rsidRPr="0094419D">
        <w:rPr>
          <w:sz w:val="28"/>
          <w:lang w:val="de-DE"/>
        </w:rPr>
        <w:t xml:space="preserve">Änderungen kann man vorschlagen oder zum Index hinzufügen mit </w:t>
      </w:r>
    </w:p>
    <w:p w:rsidR="007B3E3E" w:rsidRPr="0094419D" w:rsidRDefault="007B3E3E" w:rsidP="007B3E3E">
      <w:pPr>
        <w:rPr>
          <w:sz w:val="28"/>
          <w:lang w:val="de-DE"/>
        </w:rPr>
      </w:pPr>
      <w:r w:rsidRPr="0094419D">
        <w:rPr>
          <w:b/>
          <w:sz w:val="28"/>
          <w:lang w:val="de-DE"/>
        </w:rPr>
        <w:t>git add &lt;dateiname&gt;</w:t>
      </w:r>
      <w:r w:rsidRPr="0094419D">
        <w:rPr>
          <w:sz w:val="28"/>
          <w:lang w:val="de-DE"/>
        </w:rPr>
        <w:t xml:space="preserve"> bzw </w:t>
      </w:r>
      <w:r w:rsidRPr="0094419D">
        <w:rPr>
          <w:b/>
          <w:sz w:val="28"/>
          <w:lang w:val="de-DE"/>
        </w:rPr>
        <w:t>git add *</w:t>
      </w:r>
      <w:r w:rsidRPr="0094419D">
        <w:rPr>
          <w:sz w:val="28"/>
          <w:lang w:val="de-DE"/>
        </w:rPr>
        <w:t xml:space="preserve"> </w:t>
      </w:r>
    </w:p>
    <w:p w:rsidR="0094419D" w:rsidRPr="0094419D" w:rsidRDefault="0094419D" w:rsidP="0094419D">
      <w:pPr>
        <w:rPr>
          <w:sz w:val="28"/>
          <w:szCs w:val="28"/>
          <w:lang w:val="de-DE"/>
        </w:rPr>
      </w:pPr>
      <w:r w:rsidRPr="0094419D">
        <w:rPr>
          <w:sz w:val="28"/>
          <w:szCs w:val="28"/>
          <w:lang w:val="de-DE"/>
        </w:rPr>
        <w:t xml:space="preserve">Um dein lokales Repository mit den neuesten Änderungen zu aktualisieren, verwendet man: </w:t>
      </w:r>
    </w:p>
    <w:p w:rsidR="006F6FE3" w:rsidRPr="0094419D" w:rsidRDefault="0094419D" w:rsidP="0094419D">
      <w:pPr>
        <w:rPr>
          <w:b/>
          <w:sz w:val="28"/>
          <w:szCs w:val="28"/>
          <w:lang w:val="de-DE"/>
        </w:rPr>
      </w:pPr>
      <w:r w:rsidRPr="0094419D">
        <w:rPr>
          <w:b/>
          <w:sz w:val="28"/>
          <w:szCs w:val="28"/>
          <w:lang w:val="de-DE"/>
        </w:rPr>
        <w:t>git pull</w:t>
      </w:r>
    </w:p>
    <w:sectPr w:rsidR="006F6FE3" w:rsidRPr="0094419D" w:rsidSect="0094419D">
      <w:headerReference w:type="default" r:id="rId11"/>
      <w:footerReference w:type="default" r:id="rId12"/>
      <w:headerReference w:type="first" r:id="rId13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B87" w:rsidRDefault="00E96B87" w:rsidP="002039BA">
      <w:pPr>
        <w:spacing w:after="0" w:line="240" w:lineRule="auto"/>
      </w:pPr>
      <w:r>
        <w:separator/>
      </w:r>
    </w:p>
  </w:endnote>
  <w:endnote w:type="continuationSeparator" w:id="0">
    <w:p w:rsidR="00E96B87" w:rsidRDefault="00E96B87" w:rsidP="0020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6"/>
      <w:gridCol w:w="419"/>
      <w:gridCol w:w="5022"/>
    </w:tblGrid>
    <w:tr w:rsidR="007D2447">
      <w:tc>
        <w:tcPr>
          <w:tcW w:w="2401" w:type="pct"/>
        </w:tcPr>
        <w:p w:rsidR="007D2447" w:rsidRDefault="007D2447">
          <w:pPr>
            <w:pStyle w:val="Fuzeile"/>
            <w:rPr>
              <w:caps/>
              <w:color w:val="B01513" w:themeColor="accent1"/>
              <w:sz w:val="18"/>
              <w:szCs w:val="18"/>
            </w:rPr>
          </w:pPr>
          <w:sdt>
            <w:sdtPr>
              <w:rPr>
                <w:caps/>
                <w:color w:val="B01513" w:themeColor="accent1"/>
                <w:sz w:val="18"/>
                <w:szCs w:val="18"/>
              </w:rPr>
              <w:alias w:val="Titel"/>
              <w:tag w:val=""/>
              <w:id w:val="886384654"/>
              <w:placeholder>
                <w:docPart w:val="352472A03E464D50A461C2D3419BD5F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B01513" w:themeColor="accent1"/>
                  <w:sz w:val="18"/>
                  <w:szCs w:val="18"/>
                </w:rPr>
                <w:t>lights Out</w:t>
              </w:r>
            </w:sdtContent>
          </w:sdt>
        </w:p>
      </w:tc>
      <w:tc>
        <w:tcPr>
          <w:tcW w:w="200" w:type="pct"/>
        </w:tcPr>
        <w:p w:rsidR="007D2447" w:rsidRDefault="007D2447">
          <w:pPr>
            <w:pStyle w:val="Fuzeile"/>
            <w:rPr>
              <w:caps/>
              <w:color w:val="B01513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B01513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4B12E29C041749EF985DA075396CE0E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7D2447" w:rsidRDefault="007D2447" w:rsidP="00A07BCE">
              <w:pPr>
                <w:pStyle w:val="Fuzeile"/>
                <w:jc w:val="right"/>
                <w:rPr>
                  <w:caps/>
                  <w:color w:val="B01513" w:themeColor="accent1"/>
                  <w:sz w:val="18"/>
                  <w:szCs w:val="18"/>
                </w:rPr>
              </w:pPr>
              <w:r>
                <w:rPr>
                  <w:caps/>
                  <w:color w:val="B01513" w:themeColor="accent1"/>
                  <w:sz w:val="18"/>
                  <w:szCs w:val="18"/>
                </w:rPr>
                <w:t>UCEL, STICKLER, MASRIE</w:t>
              </w:r>
            </w:p>
          </w:sdtContent>
        </w:sdt>
      </w:tc>
    </w:tr>
  </w:tbl>
  <w:p w:rsidR="007D2447" w:rsidRDefault="007D24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B87" w:rsidRDefault="00E96B87" w:rsidP="002039BA">
      <w:pPr>
        <w:spacing w:after="0" w:line="240" w:lineRule="auto"/>
      </w:pPr>
      <w:r>
        <w:separator/>
      </w:r>
    </w:p>
  </w:footnote>
  <w:footnote w:type="continuationSeparator" w:id="0">
    <w:p w:rsidR="00E96B87" w:rsidRDefault="00E96B87" w:rsidP="00203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Default="007D2447">
    <w:pPr>
      <w:pStyle w:val="Kopfzeile"/>
    </w:pPr>
    <w:r>
      <w:rPr>
        <w:lang w:eastAsia="de-AT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hteck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2447" w:rsidRDefault="007D2447">
                          <w:pPr>
                            <w:pStyle w:val="Kopfzeil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A6A5E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Rechteck 133" o:spid="_x0000_s1029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" o:allowoverlap="f" fillcolor="black [3213]" stroked="f" strokeweight="1.5pt">
              <v:stroke endcap="round"/>
              <v:path arrowok="t"/>
              <o:lock v:ext="edit" aspectratio="t"/>
              <v:textbox>
                <w:txbxContent>
                  <w:p w:rsidR="007D2447" w:rsidRDefault="007D2447">
                    <w:pPr>
                      <w:pStyle w:val="Kopfzeil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4A6A5E">
                      <w:rPr>
                        <w:color w:val="FFFFFF" w:themeColor="background1"/>
                        <w:sz w:val="24"/>
                        <w:szCs w:val="24"/>
                      </w:rPr>
                      <w:t>7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Pr="002039BA" w:rsidRDefault="007D2447">
    <w:pPr>
      <w:pStyle w:val="Kopfzeile"/>
      <w:jc w:val="right"/>
      <w:rPr>
        <w:sz w:val="24"/>
      </w:rPr>
    </w:pPr>
  </w:p>
  <w:p w:rsidR="007D2447" w:rsidRDefault="007D24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F10B6"/>
    <w:multiLevelType w:val="hybridMultilevel"/>
    <w:tmpl w:val="A2589A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11696"/>
    <w:multiLevelType w:val="hybridMultilevel"/>
    <w:tmpl w:val="6B9836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081643"/>
    <w:rsid w:val="000B3606"/>
    <w:rsid w:val="001607AE"/>
    <w:rsid w:val="00161DA2"/>
    <w:rsid w:val="00194E2A"/>
    <w:rsid w:val="002039BA"/>
    <w:rsid w:val="00233932"/>
    <w:rsid w:val="002E34CA"/>
    <w:rsid w:val="00365781"/>
    <w:rsid w:val="003F2B3E"/>
    <w:rsid w:val="004A6A5E"/>
    <w:rsid w:val="0055601E"/>
    <w:rsid w:val="00603E41"/>
    <w:rsid w:val="006F6FE3"/>
    <w:rsid w:val="00703A25"/>
    <w:rsid w:val="00776DCB"/>
    <w:rsid w:val="007B3E3E"/>
    <w:rsid w:val="007D2447"/>
    <w:rsid w:val="0094419D"/>
    <w:rsid w:val="009D70BE"/>
    <w:rsid w:val="00A07BCE"/>
    <w:rsid w:val="00AB3685"/>
    <w:rsid w:val="00AD6466"/>
    <w:rsid w:val="00C74399"/>
    <w:rsid w:val="00C9552F"/>
    <w:rsid w:val="00CA2F25"/>
    <w:rsid w:val="00CA5787"/>
    <w:rsid w:val="00CB6598"/>
    <w:rsid w:val="00CD5F45"/>
    <w:rsid w:val="00D26A52"/>
    <w:rsid w:val="00DB31A4"/>
    <w:rsid w:val="00E8526D"/>
    <w:rsid w:val="00E96B87"/>
    <w:rsid w:val="00EC2A47"/>
    <w:rsid w:val="00ED0383"/>
    <w:rsid w:val="00F41789"/>
    <w:rsid w:val="00FD04D3"/>
    <w:rsid w:val="00F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C645F8-A863-4E03-82C1-E53FAD5D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7BCE"/>
    <w:rPr>
      <w:noProof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7BCE"/>
    <w:pPr>
      <w:keepNext/>
      <w:keepLines/>
      <w:pBdr>
        <w:bottom w:val="single" w:sz="4" w:space="1" w:color="B0151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7B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7B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7B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7B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7B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7B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7B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7B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BCE"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07B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07BCE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7BCE"/>
    <w:rPr>
      <w:rFonts w:asciiTheme="majorHAnsi" w:eastAsiaTheme="majorEastAsia" w:hAnsiTheme="majorHAnsi" w:cstheme="majorBidi"/>
      <w:color w:val="830F0E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7BC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7B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7BC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7B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7B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7B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7B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7B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A07BCE"/>
    <w:rPr>
      <w:b/>
      <w:bCs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7B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7BC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A07BCE"/>
    <w:rPr>
      <w:b/>
      <w:bCs/>
      <w:smallCaps/>
      <w:u w:val="single"/>
    </w:rPr>
  </w:style>
  <w:style w:type="character" w:styleId="Hyperlink">
    <w:name w:val="Hyperlink"/>
    <w:basedOn w:val="Absatz-Standardschriftart"/>
    <w:uiPriority w:val="99"/>
    <w:unhideWhenUsed/>
    <w:rPr>
      <w:color w:val="4FB8C1" w:themeColor="text2" w:themeTint="99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A07BC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Zitat">
    <w:name w:val="Quote"/>
    <w:basedOn w:val="Standard"/>
    <w:next w:val="Standard"/>
    <w:link w:val="ZitatZchn"/>
    <w:uiPriority w:val="29"/>
    <w:qFormat/>
    <w:rsid w:val="00A07B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07BCE"/>
    <w:rPr>
      <w:i/>
      <w:iCs/>
    </w:rPr>
  </w:style>
  <w:style w:type="character" w:styleId="Fett">
    <w:name w:val="Strong"/>
    <w:basedOn w:val="Absatz-Standardschriftart"/>
    <w:uiPriority w:val="22"/>
    <w:qFormat/>
    <w:rsid w:val="00A07BCE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7B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7B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chwacheHervorhebung">
    <w:name w:val="Subtle Emphasis"/>
    <w:basedOn w:val="Absatz-Standardschriftart"/>
    <w:uiPriority w:val="19"/>
    <w:qFormat/>
    <w:rsid w:val="00A07BCE"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sid w:val="00A07BCE"/>
    <w:rPr>
      <w:smallCap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A07B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A07BCE"/>
    <w:rPr>
      <w:rFonts w:asciiTheme="majorHAnsi" w:eastAsiaTheme="majorEastAsia" w:hAnsiTheme="majorHAnsi" w:cstheme="majorBidi"/>
      <w:color w:val="830F0E" w:themeColor="accent1" w:themeShade="BF"/>
      <w:spacing w:val="-7"/>
      <w:sz w:val="80"/>
      <w:szCs w:val="8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39BA"/>
  </w:style>
  <w:style w:type="paragraph" w:styleId="Fuzeile">
    <w:name w:val="footer"/>
    <w:basedOn w:val="Standard"/>
    <w:link w:val="Fu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39BA"/>
  </w:style>
  <w:style w:type="character" w:customStyle="1" w:styleId="pl-k">
    <w:name w:val="pl-k"/>
    <w:basedOn w:val="Absatz-Standardschriftart"/>
    <w:rsid w:val="002039BA"/>
  </w:style>
  <w:style w:type="character" w:customStyle="1" w:styleId="pl-smp">
    <w:name w:val="pl-smp"/>
    <w:basedOn w:val="Absatz-Standardschriftart"/>
    <w:rsid w:val="002039BA"/>
  </w:style>
  <w:style w:type="character" w:customStyle="1" w:styleId="pl-smi">
    <w:name w:val="pl-smi"/>
    <w:basedOn w:val="Absatz-Standardschriftart"/>
    <w:rsid w:val="002039BA"/>
  </w:style>
  <w:style w:type="character" w:customStyle="1" w:styleId="pl-c">
    <w:name w:val="pl-c"/>
    <w:basedOn w:val="Absatz-Standardschriftart"/>
    <w:rsid w:val="002039BA"/>
  </w:style>
  <w:style w:type="character" w:customStyle="1" w:styleId="pl-s">
    <w:name w:val="pl-s"/>
    <w:basedOn w:val="Absatz-Standardschriftart"/>
    <w:rsid w:val="002039BA"/>
  </w:style>
  <w:style w:type="character" w:customStyle="1" w:styleId="pl-en">
    <w:name w:val="pl-en"/>
    <w:basedOn w:val="Absatz-Standardschriftart"/>
    <w:rsid w:val="002039BA"/>
  </w:style>
  <w:style w:type="character" w:customStyle="1" w:styleId="pl-e">
    <w:name w:val="pl-e"/>
    <w:basedOn w:val="Absatz-Standardschriftart"/>
    <w:rsid w:val="002039BA"/>
  </w:style>
  <w:style w:type="character" w:customStyle="1" w:styleId="pl-st">
    <w:name w:val="pl-st"/>
    <w:basedOn w:val="Absatz-Standardschriftart"/>
    <w:rsid w:val="002039BA"/>
  </w:style>
  <w:style w:type="character" w:customStyle="1" w:styleId="pl-stj">
    <w:name w:val="pl-stj"/>
    <w:basedOn w:val="Absatz-Standardschriftart"/>
    <w:rsid w:val="002039BA"/>
  </w:style>
  <w:style w:type="character" w:customStyle="1" w:styleId="pl-v">
    <w:name w:val="pl-v"/>
    <w:basedOn w:val="Absatz-Standardschriftart"/>
    <w:rsid w:val="002039BA"/>
  </w:style>
  <w:style w:type="character" w:customStyle="1" w:styleId="pl-c1">
    <w:name w:val="pl-c1"/>
    <w:basedOn w:val="Absatz-Standardschriftart"/>
    <w:rsid w:val="002039BA"/>
  </w:style>
  <w:style w:type="character" w:customStyle="1" w:styleId="pl-s1">
    <w:name w:val="pl-s1"/>
    <w:basedOn w:val="Absatz-Standardschriftart"/>
    <w:rsid w:val="002039BA"/>
  </w:style>
  <w:style w:type="character" w:customStyle="1" w:styleId="pl-pds">
    <w:name w:val="pl-pds"/>
    <w:basedOn w:val="Absatz-Standardschriftart"/>
    <w:rsid w:val="002039BA"/>
  </w:style>
  <w:style w:type="table" w:styleId="Tabellenraster">
    <w:name w:val="Table Grid"/>
    <w:basedOn w:val="NormaleTabelle"/>
    <w:uiPriority w:val="39"/>
    <w:rsid w:val="009D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5">
    <w:name w:val="Plain Table 5"/>
    <w:basedOn w:val="NormaleTabelle"/>
    <w:uiPriority w:val="45"/>
    <w:rsid w:val="009D70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D70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D70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9D7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9D70B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Absatz-Standardschriftart"/>
    <w:uiPriority w:val="99"/>
    <w:semiHidden/>
    <w:unhideWhenUsed/>
    <w:rsid w:val="00A07BCE"/>
    <w:rPr>
      <w:rFonts w:ascii="Courier New" w:eastAsia="Times New Roman" w:hAnsi="Courier New" w:cs="Courier New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7BCE"/>
    <w:pPr>
      <w:outlineLvl w:val="9"/>
    </w:pPr>
  </w:style>
  <w:style w:type="table" w:styleId="Listentabelle2Akzent5">
    <w:name w:val="List Table 2 Accent 5"/>
    <w:basedOn w:val="NormaleTabelle"/>
    <w:uiPriority w:val="47"/>
    <w:rsid w:val="009441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bottom w:val="single" w:sz="4" w:space="0" w:color="95B6C5" w:themeColor="accent5" w:themeTint="99"/>
        <w:insideH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character" w:customStyle="1" w:styleId="apple-converted-space">
    <w:name w:val="apple-converted-space"/>
    <w:basedOn w:val="Absatz-Standardschriftart"/>
    <w:rsid w:val="00FD1134"/>
  </w:style>
  <w:style w:type="paragraph" w:styleId="Verzeichnis2">
    <w:name w:val="toc 2"/>
    <w:basedOn w:val="Standard"/>
    <w:next w:val="Standard"/>
    <w:autoRedefine/>
    <w:uiPriority w:val="39"/>
    <w:unhideWhenUsed/>
    <w:rsid w:val="004A6A5E"/>
    <w:pPr>
      <w:spacing w:after="100" w:line="259" w:lineRule="auto"/>
      <w:ind w:left="220"/>
    </w:pPr>
    <w:rPr>
      <w:rFonts w:cs="Times New Roman"/>
      <w:noProof w:val="0"/>
      <w:sz w:val="22"/>
      <w:szCs w:val="2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A6A5E"/>
    <w:pPr>
      <w:spacing w:after="100" w:line="259" w:lineRule="auto"/>
    </w:pPr>
    <w:rPr>
      <w:rFonts w:cs="Times New Roman"/>
      <w:noProof w:val="0"/>
      <w:sz w:val="22"/>
      <w:szCs w:val="22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4A6A5E"/>
    <w:pPr>
      <w:spacing w:after="100" w:line="259" w:lineRule="auto"/>
      <w:ind w:left="440"/>
    </w:pPr>
    <w:rPr>
      <w:rFonts w:cs="Times New Roman"/>
      <w:noProof w:val="0"/>
      <w:sz w:val="22"/>
      <w:szCs w:val="22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AppData\Roaming\Microsoft\Templates\Design%20Ion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2472A03E464D50A461C2D3419BD5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A95730-F6F9-4927-AAFA-9AEBDD4A1D70}"/>
      </w:docPartPr>
      <w:docPartBody>
        <w:p w:rsidR="00D957A8" w:rsidRDefault="003C7FA6" w:rsidP="003C7FA6">
          <w:pPr>
            <w:pStyle w:val="352472A03E464D50A461C2D3419BD5F8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4B12E29C041749EF985DA075396CE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19A5CC-2250-4BA2-93DE-989272520975}"/>
      </w:docPartPr>
      <w:docPartBody>
        <w:p w:rsidR="00D957A8" w:rsidRDefault="003C7FA6" w:rsidP="003C7FA6">
          <w:pPr>
            <w:pStyle w:val="4B12E29C041749EF985DA075396CE0E1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A6"/>
    <w:rsid w:val="003C7FA6"/>
    <w:rsid w:val="00D957A8"/>
    <w:rsid w:val="00E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2472A03E464D50A461C2D3419BD5F8">
    <w:name w:val="352472A03E464D50A461C2D3419BD5F8"/>
    <w:rsid w:val="003C7FA6"/>
  </w:style>
  <w:style w:type="paragraph" w:customStyle="1" w:styleId="4B12E29C041749EF985DA075396CE0E1">
    <w:name w:val="4B12E29C041749EF985DA075396CE0E1"/>
    <w:rsid w:val="003C7FA6"/>
  </w:style>
  <w:style w:type="paragraph" w:customStyle="1" w:styleId="C6D14C5801F94D57B846321ED8FDB99A">
    <w:name w:val="C6D14C5801F94D57B846321ED8FDB99A"/>
    <w:rsid w:val="00D957A8"/>
  </w:style>
  <w:style w:type="paragraph" w:customStyle="1" w:styleId="8913402286DC4378942DE99BF3700EAB">
    <w:name w:val="8913402286DC4378942DE99BF3700EAB"/>
    <w:rsid w:val="00D957A8"/>
  </w:style>
  <w:style w:type="paragraph" w:customStyle="1" w:styleId="E73264442DCC4CA8A9C7E72A460318C3">
    <w:name w:val="E73264442DCC4CA8A9C7E72A460318C3"/>
    <w:rsid w:val="00D95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Wexstraße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B00C2C-F082-4758-AF97-658250EF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Ion (leer)</Template>
  <TotalTime>0</TotalTime>
  <Pages>8</Pages>
  <Words>394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lights Out</vt:lpstr>
      <vt:lpstr/>
    </vt:vector>
  </TitlesOfParts>
  <Company>TGM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 Out</dc:title>
  <dc:creator>UCEL, STICKLER, MASRIE</dc:creator>
  <cp:keywords/>
  <cp:lastModifiedBy>Oliver Masrie</cp:lastModifiedBy>
  <cp:revision>2</cp:revision>
  <dcterms:created xsi:type="dcterms:W3CDTF">2014-12-17T08:25:00Z</dcterms:created>
  <dcterms:modified xsi:type="dcterms:W3CDTF">2014-12-17T08:25:00Z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